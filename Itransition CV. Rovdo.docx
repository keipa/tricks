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ADA30" w14:textId="1E7328A7" w:rsidR="007668A5" w:rsidRDefault="00B23441" w:rsidP="00B23441">
      <w:pPr>
        <w:pStyle w:val="Heading1"/>
        <w:spacing w:before="240"/>
        <w:rPr>
          <w:noProof/>
          <w:lang w:eastAsia="ru-RU"/>
        </w:rPr>
      </w:pPr>
      <w:r w:rsidRPr="00B23441"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 wp14:anchorId="3773CC7A" wp14:editId="70782EA6">
            <wp:simplePos x="0" y="0"/>
            <wp:positionH relativeFrom="margin">
              <wp:posOffset>5247640</wp:posOffset>
            </wp:positionH>
            <wp:positionV relativeFrom="paragraph">
              <wp:posOffset>-85725</wp:posOffset>
            </wp:positionV>
            <wp:extent cx="1528167" cy="226618"/>
            <wp:effectExtent l="0" t="0" r="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167" cy="226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4137">
        <w:rPr>
          <w:noProof/>
          <w:lang w:eastAsia="ru-RU"/>
        </w:rPr>
        <w:t xml:space="preserve">Middle </w:t>
      </w:r>
      <w:r w:rsidR="006E6A1F">
        <w:rPr>
          <w:noProof/>
          <w:lang w:eastAsia="ru-RU"/>
        </w:rPr>
        <w:t>C</w:t>
      </w:r>
      <w:r w:rsidR="006B6ECF">
        <w:rPr>
          <w:noProof/>
          <w:lang w:eastAsia="ru-RU"/>
        </w:rPr>
        <w:t>#</w:t>
      </w:r>
      <w:r w:rsidR="007668A5">
        <w:rPr>
          <w:noProof/>
          <w:lang w:eastAsia="ru-RU"/>
        </w:rPr>
        <w:t xml:space="preserve"> </w:t>
      </w:r>
      <w:r w:rsidR="007716FA">
        <w:rPr>
          <w:noProof/>
          <w:lang w:eastAsia="ru-RU"/>
        </w:rPr>
        <w:t>D</w:t>
      </w:r>
      <w:r w:rsidR="007668A5">
        <w:rPr>
          <w:noProof/>
          <w:lang w:eastAsia="ru-RU"/>
        </w:rPr>
        <w:t>eveloper</w:t>
      </w:r>
      <w:bookmarkStart w:id="0" w:name="_Ref474852081"/>
      <w:bookmarkStart w:id="1" w:name="_Toc474852626"/>
    </w:p>
    <w:p w14:paraId="29A134A9" w14:textId="77777777" w:rsidR="007E71AD" w:rsidRPr="00092A71" w:rsidRDefault="00092A71" w:rsidP="007E71AD">
      <w:pPr>
        <w:rPr>
          <w:sz w:val="32"/>
          <w:szCs w:val="32"/>
          <w:lang w:eastAsia="ru-RU"/>
        </w:rPr>
      </w:pPr>
      <w:r>
        <w:rPr>
          <w:sz w:val="32"/>
          <w:szCs w:val="32"/>
          <w:lang w:eastAsia="ru-RU"/>
        </w:rPr>
        <w:t>Nikolay Rovdo</w:t>
      </w:r>
    </w:p>
    <w:p w14:paraId="286E0D57" w14:textId="77777777" w:rsidR="00F40215" w:rsidRDefault="007A202F" w:rsidP="00F40215">
      <w:pPr>
        <w:pStyle w:val="Heading2"/>
      </w:pPr>
      <w:r>
        <w:t>S</w:t>
      </w:r>
      <w:r w:rsidR="00F40215">
        <w:t>ummary</w:t>
      </w:r>
    </w:p>
    <w:p w14:paraId="76BE273A" w14:textId="497D6094" w:rsidR="005B4D28" w:rsidRDefault="006B6ECF" w:rsidP="005B4D28">
      <w:pPr>
        <w:rPr>
          <w:color w:val="auto"/>
        </w:rPr>
      </w:pPr>
      <w:r>
        <w:t>About three years of experience in software development</w:t>
      </w:r>
      <w:r w:rsidR="005B4D28">
        <w:rPr>
          <w:color w:val="auto"/>
        </w:rPr>
        <w:t xml:space="preserve">. Good knowledge of </w:t>
      </w:r>
      <w:r w:rsidR="00260EDB">
        <w:rPr>
          <w:color w:val="auto"/>
        </w:rPr>
        <w:t>backend and cloud infrastructure</w:t>
      </w:r>
      <w:r w:rsidR="005B4D28">
        <w:rPr>
          <w:color w:val="auto"/>
        </w:rPr>
        <w:t>. Experience with Microsoft development tools and technologies</w:t>
      </w:r>
      <w:r w:rsidR="00EC231F">
        <w:rPr>
          <w:color w:val="auto"/>
        </w:rPr>
        <w:t>.</w:t>
      </w:r>
    </w:p>
    <w:p w14:paraId="77F3C57E" w14:textId="77777777" w:rsidR="006E6A1F" w:rsidRDefault="006E6A1F" w:rsidP="007A202F">
      <w:pPr>
        <w:pStyle w:val="Heading3"/>
        <w:rPr>
          <w:rStyle w:val="SmallHeader"/>
          <w:rFonts w:ascii="November Pro Med" w:hAnsi="November Pro Med"/>
          <w:color w:val="332F2E"/>
          <w:sz w:val="30"/>
          <w:szCs w:val="26"/>
        </w:rPr>
      </w:pPr>
      <w:r w:rsidRPr="007A202F">
        <w:rPr>
          <w:rStyle w:val="SmallHeader"/>
          <w:rFonts w:ascii="November Pro Med" w:hAnsi="November Pro Med"/>
          <w:color w:val="332F2E"/>
          <w:sz w:val="30"/>
          <w:szCs w:val="26"/>
        </w:rPr>
        <w:t>Skills</w:t>
      </w:r>
    </w:p>
    <w:p w14:paraId="5DEC627D" w14:textId="1F8666F2" w:rsidR="005B4D28" w:rsidRPr="005B4D28" w:rsidRDefault="00656A33" w:rsidP="005B4D28">
      <w:pPr>
        <w:pStyle w:val="Bullet1"/>
      </w:pPr>
      <w:r>
        <w:t>S</w:t>
      </w:r>
      <w:r w:rsidR="00802C6C">
        <w:t xml:space="preserve">oftware development in C#, </w:t>
      </w:r>
      <w:r w:rsidR="00260EDB">
        <w:t>T-SQL</w:t>
      </w:r>
      <w:r w:rsidR="009236F2">
        <w:t xml:space="preserve">, </w:t>
      </w:r>
      <w:r w:rsidR="00260EDB">
        <w:t>Python</w:t>
      </w:r>
      <w:r w:rsidR="009236F2">
        <w:t>.</w:t>
      </w:r>
    </w:p>
    <w:p w14:paraId="508B4F05" w14:textId="72898D2B" w:rsidR="006E6A1F" w:rsidRDefault="00656A33" w:rsidP="00510683">
      <w:pPr>
        <w:pStyle w:val="Bullet1"/>
      </w:pPr>
      <w:r>
        <w:t>D</w:t>
      </w:r>
      <w:r w:rsidR="006E6A1F" w:rsidRPr="006E6A1F">
        <w:t xml:space="preserve">evelopment using different </w:t>
      </w:r>
      <w:r w:rsidR="005B4D28">
        <w:t xml:space="preserve">tools for team development – </w:t>
      </w:r>
      <w:r w:rsidR="00260EDB">
        <w:t>G</w:t>
      </w:r>
      <w:r w:rsidR="005B4D28">
        <w:t>it, JIRA, Confluence.</w:t>
      </w:r>
      <w:r w:rsidR="006E6A1F" w:rsidRPr="006E6A1F">
        <w:t xml:space="preserve"> </w:t>
      </w:r>
    </w:p>
    <w:p w14:paraId="0B634517" w14:textId="14ECD073" w:rsidR="00802C6C" w:rsidRDefault="00E5029B" w:rsidP="00802C6C">
      <w:pPr>
        <w:pStyle w:val="Bullet1"/>
      </w:pPr>
      <w:r>
        <w:t xml:space="preserve">Good </w:t>
      </w:r>
      <w:r>
        <w:t>knowledge</w:t>
      </w:r>
      <w:r w:rsidR="00802C6C">
        <w:t xml:space="preserve"> in creation of solution level design and implementation of </w:t>
      </w:r>
      <w:r w:rsidR="006C5C86">
        <w:t>cloud-based</w:t>
      </w:r>
      <w:r w:rsidR="00802C6C">
        <w:t xml:space="preserve"> systems.</w:t>
      </w:r>
    </w:p>
    <w:p w14:paraId="7A5E47C3" w14:textId="5D034ED9" w:rsidR="00802C6C" w:rsidRPr="00802C6C" w:rsidRDefault="00E5029B" w:rsidP="00802C6C">
      <w:pPr>
        <w:pStyle w:val="Bullet1"/>
      </w:pPr>
      <w:r>
        <w:t>E</w:t>
      </w:r>
      <w:r w:rsidR="00802C6C">
        <w:t>xperience working based on SCRUM methodology.</w:t>
      </w:r>
    </w:p>
    <w:p w14:paraId="0DF3FDD4" w14:textId="77777777" w:rsidR="006E6A1F" w:rsidRPr="007A202F" w:rsidRDefault="006E6A1F" w:rsidP="007A202F">
      <w:pPr>
        <w:pStyle w:val="Heading3"/>
        <w:rPr>
          <w:rStyle w:val="SmallHeader"/>
          <w:rFonts w:ascii="November Pro Med" w:hAnsi="November Pro Med"/>
          <w:color w:val="332F2E"/>
          <w:sz w:val="30"/>
          <w:szCs w:val="26"/>
        </w:rPr>
      </w:pPr>
      <w:r w:rsidRPr="007A202F">
        <w:rPr>
          <w:rStyle w:val="SmallHeader"/>
          <w:rFonts w:ascii="November Pro Med" w:hAnsi="November Pro Med"/>
          <w:color w:val="332F2E"/>
          <w:sz w:val="30"/>
          <w:szCs w:val="26"/>
        </w:rPr>
        <w:t>Language Skills</w:t>
      </w:r>
    </w:p>
    <w:p w14:paraId="645D5666" w14:textId="77777777" w:rsidR="006E6A1F" w:rsidRPr="006E6A1F" w:rsidRDefault="006E6A1F" w:rsidP="006E6A1F">
      <w:pPr>
        <w:pStyle w:val="Bullet1"/>
      </w:pPr>
      <w:r w:rsidRPr="006E6A1F">
        <w:t>Russian – Native Speaker</w:t>
      </w:r>
    </w:p>
    <w:p w14:paraId="6BC88395" w14:textId="77777777" w:rsidR="006E6A1F" w:rsidRDefault="006E6A1F" w:rsidP="00092A71">
      <w:pPr>
        <w:pStyle w:val="Bullet1"/>
      </w:pPr>
      <w:r w:rsidRPr="006E6A1F">
        <w:t xml:space="preserve">English – </w:t>
      </w:r>
      <w:r w:rsidR="00092A71" w:rsidRPr="00092A71">
        <w:t>Full professional proficiency</w:t>
      </w:r>
    </w:p>
    <w:p w14:paraId="066CE6FD" w14:textId="77777777" w:rsidR="00092A71" w:rsidRPr="00092A71" w:rsidRDefault="00092A71" w:rsidP="00092A71">
      <w:pPr>
        <w:pStyle w:val="Bullet1"/>
      </w:pPr>
      <w:r w:rsidRPr="00092A71">
        <w:t>Spanish</w:t>
      </w:r>
      <w:r>
        <w:t xml:space="preserve"> </w:t>
      </w:r>
      <w:r w:rsidRPr="006E6A1F">
        <w:t xml:space="preserve">– </w:t>
      </w:r>
      <w:r w:rsidRPr="00092A71">
        <w:t>Elementary proficiency</w:t>
      </w:r>
    </w:p>
    <w:p w14:paraId="1AE63521" w14:textId="77777777" w:rsidR="006E6A1F" w:rsidRPr="007A202F" w:rsidRDefault="006E6A1F" w:rsidP="007A202F">
      <w:pPr>
        <w:pStyle w:val="Heading3"/>
        <w:rPr>
          <w:rStyle w:val="SmallHeader"/>
          <w:rFonts w:ascii="November Pro Med" w:hAnsi="November Pro Med"/>
          <w:color w:val="332F2E"/>
          <w:sz w:val="30"/>
          <w:szCs w:val="26"/>
        </w:rPr>
      </w:pPr>
      <w:r w:rsidRPr="007A202F">
        <w:rPr>
          <w:rStyle w:val="SmallHeader"/>
          <w:rFonts w:ascii="November Pro Med" w:hAnsi="November Pro Med"/>
          <w:color w:val="332F2E"/>
          <w:sz w:val="30"/>
          <w:szCs w:val="26"/>
        </w:rPr>
        <w:t>Education</w:t>
      </w:r>
    </w:p>
    <w:p w14:paraId="0C90F5D4" w14:textId="77777777" w:rsidR="002E52C0" w:rsidRDefault="006E6A1F" w:rsidP="00396BD8">
      <w:pPr>
        <w:pStyle w:val="Bullet1"/>
      </w:pPr>
      <w:r w:rsidRPr="00531CA3">
        <w:t>Belarusian State University</w:t>
      </w:r>
      <w:r w:rsidR="00396BD8">
        <w:t xml:space="preserve">, </w:t>
      </w:r>
      <w:r w:rsidR="00092A71" w:rsidRPr="00092A71">
        <w:t xml:space="preserve">Faculty of </w:t>
      </w:r>
      <w:r w:rsidR="00092A71">
        <w:t>C</w:t>
      </w:r>
      <w:r w:rsidR="00092A71" w:rsidRPr="00092A71">
        <w:t xml:space="preserve">omputer </w:t>
      </w:r>
      <w:r w:rsidR="00092A71">
        <w:t>S</w:t>
      </w:r>
      <w:r w:rsidR="00092A71" w:rsidRPr="00092A71">
        <w:t xml:space="preserve">ystems and </w:t>
      </w:r>
      <w:r w:rsidR="00092A71">
        <w:t>N</w:t>
      </w:r>
      <w:r w:rsidR="00092A71" w:rsidRPr="00092A71">
        <w:t>etworks</w:t>
      </w:r>
      <w:r w:rsidRPr="00531CA3">
        <w:t xml:space="preserve">, </w:t>
      </w:r>
      <w:r w:rsidR="00092A71" w:rsidRPr="00092A71">
        <w:t>Bachelor's degree</w:t>
      </w:r>
      <w:r w:rsidR="00B258A3" w:rsidRPr="00B258A3">
        <w:t xml:space="preserve"> in </w:t>
      </w:r>
      <w:r w:rsidR="00092A71">
        <w:t>I</w:t>
      </w:r>
      <w:r w:rsidR="00092A71" w:rsidRPr="00092A71">
        <w:t xml:space="preserve">nformatics and </w:t>
      </w:r>
      <w:r w:rsidR="00092A71">
        <w:t>P</w:t>
      </w:r>
      <w:r w:rsidR="00092A71" w:rsidRPr="00092A71">
        <w:t xml:space="preserve">rogramming </w:t>
      </w:r>
      <w:r w:rsidR="00092A71">
        <w:t>T</w:t>
      </w:r>
      <w:r w:rsidR="00092A71" w:rsidRPr="00092A71">
        <w:t>echnologies</w:t>
      </w:r>
      <w:r w:rsidR="00396BD8">
        <w:t>.</w:t>
      </w:r>
      <w:r w:rsidR="00396BD8">
        <w:br/>
        <w:t xml:space="preserve">Qualification: </w:t>
      </w:r>
      <w:r w:rsidR="00092A71" w:rsidRPr="00092A71">
        <w:t>Engineer - System Programmer</w:t>
      </w:r>
      <w:r w:rsidR="00396BD8">
        <w:t>.</w:t>
      </w:r>
      <w:r w:rsidR="002E52C0">
        <w:br w:type="page"/>
      </w:r>
    </w:p>
    <w:p w14:paraId="30337A64" w14:textId="77777777" w:rsidR="00944423" w:rsidRPr="007A202F" w:rsidRDefault="00944423" w:rsidP="00944423">
      <w:pPr>
        <w:pStyle w:val="Heading2"/>
        <w:rPr>
          <w:lang w:val="ru-RU"/>
        </w:rPr>
      </w:pPr>
      <w:r>
        <w:lastRenderedPageBreak/>
        <w:t>Certificates</w:t>
      </w:r>
    </w:p>
    <w:p w14:paraId="41EB26E5" w14:textId="77777777" w:rsidR="00B258A3" w:rsidRDefault="006B6ECF" w:rsidP="006B6ECF">
      <w:pPr>
        <w:pStyle w:val="Bullet1"/>
      </w:pPr>
      <w:r>
        <w:t xml:space="preserve">Microsoft Certified: Azure Developer </w:t>
      </w:r>
      <w:r w:rsidR="000F571E">
        <w:t>Associate</w:t>
      </w:r>
    </w:p>
    <w:p w14:paraId="753FED7D" w14:textId="77777777" w:rsidR="00510683" w:rsidRPr="00510683" w:rsidRDefault="00092A71" w:rsidP="00510683">
      <w:pPr>
        <w:pStyle w:val="Bullet1"/>
      </w:pPr>
      <w:r w:rsidRPr="00092A71">
        <w:t>AZ-203: Developing Solutions for Microsoft Azure</w:t>
      </w:r>
    </w:p>
    <w:tbl>
      <w:tblPr>
        <w:tblStyle w:val="TableGrid10"/>
        <w:tblW w:w="10490" w:type="dxa"/>
        <w:tblLayout w:type="fixed"/>
        <w:tblLook w:val="04A0" w:firstRow="1" w:lastRow="0" w:firstColumn="1" w:lastColumn="0" w:noHBand="0" w:noVBand="1"/>
      </w:tblPr>
      <w:tblGrid>
        <w:gridCol w:w="1651"/>
        <w:gridCol w:w="3452"/>
        <w:gridCol w:w="3386"/>
        <w:gridCol w:w="66"/>
        <w:gridCol w:w="1935"/>
      </w:tblGrid>
      <w:tr w:rsidR="00B258A3" w14:paraId="7EFF4766" w14:textId="77777777" w:rsidTr="00C017D6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35" w:type="dxa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1" w:type="dxa"/>
          </w:tcPr>
          <w:p w14:paraId="3086CD7F" w14:textId="77777777" w:rsidR="00B258A3" w:rsidRPr="007A202F" w:rsidRDefault="00B258A3" w:rsidP="007A202F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</w:rPr>
            </w:pPr>
            <w:r w:rsidRPr="007A202F">
              <w:rPr>
                <w:rStyle w:val="SmallHeader"/>
                <w:rFonts w:ascii="November Pro Med" w:hAnsi="November Pro Med"/>
                <w:color w:val="332F2E"/>
                <w:szCs w:val="18"/>
              </w:rPr>
              <w:t>Platform</w:t>
            </w:r>
          </w:p>
        </w:tc>
        <w:tc>
          <w:tcPr>
            <w:tcW w:w="3452" w:type="dxa"/>
          </w:tcPr>
          <w:p w14:paraId="3E8648FE" w14:textId="77777777" w:rsidR="00B258A3" w:rsidRPr="007A202F" w:rsidRDefault="00B258A3" w:rsidP="007A202F">
            <w:pPr>
              <w:pStyle w:val="TableHead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52" w:type="dxa"/>
            <w:gridSpan w:val="2"/>
          </w:tcPr>
          <w:p w14:paraId="40AB1988" w14:textId="77777777" w:rsidR="00B258A3" w:rsidRPr="00BD7BAC" w:rsidRDefault="00B258A3" w:rsidP="007A202F">
            <w:pPr>
              <w:pStyle w:val="TableHead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trong"/>
                <w:rFonts w:ascii="November Pro Med" w:hAnsi="November Pro Med"/>
                <w:bCs w:val="0"/>
                <w:sz w:val="28"/>
                <w:lang w:val="en-US"/>
              </w:rPr>
            </w:pPr>
            <w:r w:rsidRPr="007A202F">
              <w:rPr>
                <w:rStyle w:val="SmallHeader"/>
                <w:rFonts w:ascii="November Pro Med" w:hAnsi="November Pro Med"/>
                <w:color w:val="332F2E"/>
                <w:szCs w:val="18"/>
              </w:rPr>
              <w:t>Level</w:t>
            </w:r>
          </w:p>
        </w:tc>
      </w:tr>
      <w:tr w:rsidR="00B258A3" w14:paraId="5A9B0CE7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26321D2" w14:textId="77777777" w:rsidR="00B258A3" w:rsidRPr="006E03C2" w:rsidRDefault="00B258A3" w:rsidP="00C017D6">
            <w:r w:rsidRPr="006E03C2">
              <w:t>Windows</w:t>
            </w:r>
          </w:p>
        </w:tc>
        <w:tc>
          <w:tcPr>
            <w:tcW w:w="5387" w:type="dxa"/>
            <w:gridSpan w:val="3"/>
          </w:tcPr>
          <w:p w14:paraId="5015423D" w14:textId="77777777" w:rsidR="00B258A3" w:rsidRPr="006E03C2" w:rsidRDefault="00BD7BAC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EC231F" w14:paraId="7C4AD5FD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8F7DC6C" w14:textId="3506ACCB" w:rsidR="00EC231F" w:rsidRPr="006E03C2" w:rsidRDefault="00EC231F" w:rsidP="00C017D6">
            <w:r>
              <w:t>Linux</w:t>
            </w:r>
          </w:p>
        </w:tc>
        <w:tc>
          <w:tcPr>
            <w:tcW w:w="5387" w:type="dxa"/>
            <w:gridSpan w:val="3"/>
          </w:tcPr>
          <w:p w14:paraId="77CFDC7E" w14:textId="6F1BECA7" w:rsidR="00EC231F" w:rsidRPr="00EC231F" w:rsidRDefault="00EC231F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E03C2">
              <w:t>Intermediate</w:t>
            </w:r>
          </w:p>
        </w:tc>
      </w:tr>
      <w:tr w:rsidR="00B258A3" w14:paraId="1956AC5F" w14:textId="77777777" w:rsidTr="00C017D6">
        <w:trPr>
          <w:gridAfter w:val="3"/>
          <w:wAfter w:w="5387" w:type="dxa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094AE598" w14:textId="77777777" w:rsidR="00B258A3" w:rsidRPr="007A202F" w:rsidRDefault="00B258A3" w:rsidP="007A202F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</w:rPr>
            </w:pPr>
            <w:bookmarkStart w:id="2" w:name="_Hlk24564352"/>
            <w:r w:rsidRPr="007A202F">
              <w:rPr>
                <w:rStyle w:val="SmallHeader"/>
                <w:rFonts w:ascii="November Pro Med" w:hAnsi="November Pro Med"/>
                <w:color w:val="332F2E"/>
                <w:szCs w:val="18"/>
              </w:rPr>
              <w:t>Languages</w:t>
            </w:r>
          </w:p>
        </w:tc>
      </w:tr>
      <w:tr w:rsidR="00B258A3" w14:paraId="046677E8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D1F7C2C" w14:textId="77777777" w:rsidR="00B258A3" w:rsidRPr="006E03C2" w:rsidRDefault="00396BD8" w:rsidP="00C017D6">
            <w:r>
              <w:t>C#</w:t>
            </w:r>
          </w:p>
        </w:tc>
        <w:tc>
          <w:tcPr>
            <w:tcW w:w="5387" w:type="dxa"/>
            <w:gridSpan w:val="3"/>
          </w:tcPr>
          <w:p w14:paraId="2BEB7EA6" w14:textId="77777777" w:rsidR="00B258A3" w:rsidRPr="006E03C2" w:rsidRDefault="00B258A3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B258A3" w14:paraId="6FFF2E04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A12AB56" w14:textId="45156517" w:rsidR="00B258A3" w:rsidRPr="006E03C2" w:rsidRDefault="00EC231F" w:rsidP="00C017D6">
            <w:r>
              <w:t>Python</w:t>
            </w:r>
          </w:p>
        </w:tc>
        <w:tc>
          <w:tcPr>
            <w:tcW w:w="5387" w:type="dxa"/>
            <w:gridSpan w:val="3"/>
          </w:tcPr>
          <w:p w14:paraId="6943FAF3" w14:textId="46FB0261" w:rsidR="00B258A3" w:rsidRPr="006E03C2" w:rsidRDefault="00260EDB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EC231F" w14:paraId="44769630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3059CCF4" w14:textId="57A4A38A" w:rsidR="00EC231F" w:rsidRDefault="00DE1129" w:rsidP="00C017D6">
            <w:r>
              <w:t>T-SQL</w:t>
            </w:r>
          </w:p>
        </w:tc>
        <w:tc>
          <w:tcPr>
            <w:tcW w:w="5387" w:type="dxa"/>
            <w:gridSpan w:val="3"/>
          </w:tcPr>
          <w:p w14:paraId="00186F68" w14:textId="0BFF2A2E" w:rsidR="00EC231F" w:rsidRPr="006E03C2" w:rsidRDefault="00DE1129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EC231F" w14:paraId="05974707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A5684A3" w14:textId="6FDBAA17" w:rsidR="00EC231F" w:rsidRDefault="00DE1129" w:rsidP="00C017D6">
            <w:r>
              <w:t>Regular Expressions</w:t>
            </w:r>
          </w:p>
        </w:tc>
        <w:tc>
          <w:tcPr>
            <w:tcW w:w="5387" w:type="dxa"/>
            <w:gridSpan w:val="3"/>
          </w:tcPr>
          <w:p w14:paraId="042B20D5" w14:textId="1092E098" w:rsidR="00EC231F" w:rsidRPr="006E03C2" w:rsidRDefault="00DE1129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EC231F" w14:paraId="55CD9B1D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05DBAB2" w14:textId="400059F1" w:rsidR="00EC231F" w:rsidRDefault="00DE1129" w:rsidP="00C017D6">
            <w:r>
              <w:t>Terraform</w:t>
            </w:r>
          </w:p>
        </w:tc>
        <w:tc>
          <w:tcPr>
            <w:tcW w:w="5387" w:type="dxa"/>
            <w:gridSpan w:val="3"/>
          </w:tcPr>
          <w:p w14:paraId="66D007F1" w14:textId="476BFDAB" w:rsidR="00EC231F" w:rsidRPr="006E03C2" w:rsidRDefault="00DE1129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DE1129" w14:paraId="5229A0E6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A54E55D" w14:textId="015F8965" w:rsidR="00DE1129" w:rsidRDefault="00DE1129" w:rsidP="00C017D6">
            <w:r>
              <w:t>Bash</w:t>
            </w:r>
          </w:p>
        </w:tc>
        <w:tc>
          <w:tcPr>
            <w:tcW w:w="5387" w:type="dxa"/>
            <w:gridSpan w:val="3"/>
          </w:tcPr>
          <w:p w14:paraId="35EFF8D4" w14:textId="79558B81" w:rsidR="00DE1129" w:rsidRPr="006E03C2" w:rsidRDefault="00DE1129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DE1129" w14:paraId="5CED7168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1AB5E2A" w14:textId="430ABDB9" w:rsidR="00DE1129" w:rsidRDefault="006C5C86" w:rsidP="00C017D6">
            <w:r>
              <w:t>PowerShell</w:t>
            </w:r>
          </w:p>
        </w:tc>
        <w:tc>
          <w:tcPr>
            <w:tcW w:w="5387" w:type="dxa"/>
            <w:gridSpan w:val="3"/>
          </w:tcPr>
          <w:p w14:paraId="464840DE" w14:textId="7FE4D1D5" w:rsidR="00DE1129" w:rsidRPr="006E03C2" w:rsidRDefault="00DE1129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bookmarkEnd w:id="2"/>
      <w:tr w:rsidR="00B258A3" w14:paraId="0E44EABE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B954551" w14:textId="77777777" w:rsidR="00B258A3" w:rsidRPr="00A30730" w:rsidRDefault="00B258A3" w:rsidP="007A202F">
            <w:pPr>
              <w:pStyle w:val="TableHeading"/>
            </w:pPr>
            <w:r>
              <w:t>Tools</w:t>
            </w:r>
          </w:p>
        </w:tc>
        <w:tc>
          <w:tcPr>
            <w:tcW w:w="5387" w:type="dxa"/>
            <w:gridSpan w:val="3"/>
          </w:tcPr>
          <w:p w14:paraId="189103A1" w14:textId="77777777" w:rsidR="00B258A3" w:rsidRPr="006E03C2" w:rsidRDefault="00B258A3" w:rsidP="00C0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1129" w14:paraId="048B69FB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F9EFD3E" w14:textId="42523C81" w:rsidR="00DE1129" w:rsidRPr="006E03C2" w:rsidRDefault="00DE1129" w:rsidP="00DE1129">
            <w:pPr>
              <w:pStyle w:val="Tablebody"/>
            </w:pPr>
            <w:r>
              <w:t>Amazon Web Services</w:t>
            </w:r>
          </w:p>
        </w:tc>
        <w:tc>
          <w:tcPr>
            <w:tcW w:w="5387" w:type="dxa"/>
            <w:gridSpan w:val="3"/>
          </w:tcPr>
          <w:p w14:paraId="416616F4" w14:textId="77777777" w:rsidR="00DE1129" w:rsidRPr="006E03C2" w:rsidRDefault="00DE1129" w:rsidP="00DE1129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DE1129" w14:paraId="0FAC0353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78DD732" w14:textId="11314D05" w:rsidR="00DE1129" w:rsidRDefault="00DE1129" w:rsidP="00DE1129">
            <w:pPr>
              <w:pStyle w:val="Tablebody"/>
            </w:pPr>
            <w:r>
              <w:t>Microsoft Azure</w:t>
            </w:r>
          </w:p>
        </w:tc>
        <w:tc>
          <w:tcPr>
            <w:tcW w:w="5387" w:type="dxa"/>
            <w:gridSpan w:val="3"/>
          </w:tcPr>
          <w:p w14:paraId="37854B71" w14:textId="6C5472C9" w:rsidR="00DE1129" w:rsidRPr="006E03C2" w:rsidRDefault="00DE1129" w:rsidP="00DE1129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0DA38DBD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C249BF0" w14:textId="5E932ABD" w:rsidR="00260EDB" w:rsidRDefault="00260EDB" w:rsidP="00260EDB">
            <w:pPr>
              <w:pStyle w:val="Tablebody"/>
            </w:pPr>
            <w:r w:rsidRPr="006E03C2">
              <w:t>M</w:t>
            </w:r>
            <w:r>
              <w:t>icrosoft SQL Server</w:t>
            </w:r>
          </w:p>
        </w:tc>
        <w:tc>
          <w:tcPr>
            <w:tcW w:w="5387" w:type="dxa"/>
            <w:gridSpan w:val="3"/>
          </w:tcPr>
          <w:p w14:paraId="137F170A" w14:textId="58C755D1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14:paraId="4B345936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6FEFD12" w14:textId="1178D6D6" w:rsidR="00260EDB" w:rsidRDefault="006C5C86" w:rsidP="00260EDB">
            <w:pPr>
              <w:pStyle w:val="Tablebody"/>
            </w:pPr>
            <w:r>
              <w:t>Elasticsearch</w:t>
            </w:r>
          </w:p>
        </w:tc>
        <w:tc>
          <w:tcPr>
            <w:tcW w:w="5387" w:type="dxa"/>
            <w:gridSpan w:val="3"/>
          </w:tcPr>
          <w:p w14:paraId="4F3F51DD" w14:textId="37F04637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65C31A47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7C4A4DA2" w14:textId="08D3FFBF" w:rsidR="00260EDB" w:rsidRDefault="00260EDB" w:rsidP="00260EDB">
            <w:pPr>
              <w:pStyle w:val="Tablebody"/>
            </w:pPr>
            <w:r>
              <w:t>Grafana</w:t>
            </w:r>
          </w:p>
        </w:tc>
        <w:tc>
          <w:tcPr>
            <w:tcW w:w="5387" w:type="dxa"/>
            <w:gridSpan w:val="3"/>
          </w:tcPr>
          <w:p w14:paraId="499149A5" w14:textId="7B49EBB2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14:paraId="6B78BA44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A34B2F4" w14:textId="6A6F193C" w:rsidR="00260EDB" w:rsidRDefault="00260EDB" w:rsidP="00260EDB">
            <w:pPr>
              <w:pStyle w:val="Tablebody"/>
            </w:pPr>
            <w:r>
              <w:t>Telegraf</w:t>
            </w:r>
          </w:p>
        </w:tc>
        <w:tc>
          <w:tcPr>
            <w:tcW w:w="5387" w:type="dxa"/>
            <w:gridSpan w:val="3"/>
          </w:tcPr>
          <w:p w14:paraId="02C21A54" w14:textId="056C20B8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12AE8113" w14:textId="77777777" w:rsidTr="00C017D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B0B0DF3" w14:textId="160D2EB7" w:rsidR="00260EDB" w:rsidRPr="006E03C2" w:rsidRDefault="00260EDB" w:rsidP="00260EDB">
            <w:pPr>
              <w:pStyle w:val="Tablebody"/>
            </w:pPr>
            <w:r>
              <w:t>InfluxDB</w:t>
            </w:r>
          </w:p>
        </w:tc>
        <w:tc>
          <w:tcPr>
            <w:tcW w:w="5387" w:type="dxa"/>
            <w:gridSpan w:val="3"/>
          </w:tcPr>
          <w:p w14:paraId="0222F8C6" w14:textId="1A3AA7B0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4BB1AA43" w14:textId="77777777" w:rsidTr="00C017D6">
        <w:trPr>
          <w:gridAfter w:val="2"/>
          <w:wAfter w:w="2001" w:type="dxa"/>
          <w:trHeight w:val="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9" w:type="dxa"/>
            <w:gridSpan w:val="3"/>
          </w:tcPr>
          <w:p w14:paraId="736D85C4" w14:textId="77777777" w:rsidR="00260EDB" w:rsidRPr="007A202F" w:rsidRDefault="00260EDB" w:rsidP="00260EDB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</w:rPr>
            </w:pPr>
            <w:r w:rsidRPr="007A202F">
              <w:rPr>
                <w:rStyle w:val="Strong"/>
                <w:rFonts w:ascii="November Pro Med" w:hAnsi="November Pro Med"/>
                <w:bCs w:val="0"/>
                <w:sz w:val="28"/>
              </w:rPr>
              <w:t>Frameworks, Build Tools and API</w:t>
            </w:r>
          </w:p>
        </w:tc>
      </w:tr>
      <w:tr w:rsidR="00260EDB" w14:paraId="514A78A4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F267F8C" w14:textId="5C5C9346" w:rsidR="00260EDB" w:rsidRPr="006E03C2" w:rsidRDefault="00260EDB" w:rsidP="00260EDB">
            <w:pPr>
              <w:pStyle w:val="Tablebody"/>
            </w:pPr>
            <w:r>
              <w:t>ASP.NET Web API</w:t>
            </w:r>
          </w:p>
        </w:tc>
        <w:tc>
          <w:tcPr>
            <w:tcW w:w="5387" w:type="dxa"/>
            <w:gridSpan w:val="3"/>
          </w:tcPr>
          <w:p w14:paraId="12F80E54" w14:textId="77777777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14:paraId="4B0C9E45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31031A66" w14:textId="2058DB0C" w:rsidR="00260EDB" w:rsidRDefault="00260EDB" w:rsidP="00260EDB">
            <w:pPr>
              <w:pStyle w:val="Tablebody"/>
            </w:pPr>
            <w:r>
              <w:t xml:space="preserve">.NET Core </w:t>
            </w:r>
          </w:p>
        </w:tc>
        <w:tc>
          <w:tcPr>
            <w:tcW w:w="5387" w:type="dxa"/>
            <w:gridSpan w:val="3"/>
          </w:tcPr>
          <w:p w14:paraId="5F188755" w14:textId="77777777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</w:t>
            </w:r>
          </w:p>
        </w:tc>
      </w:tr>
      <w:tr w:rsidR="00260EDB" w14:paraId="7EB5BADD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3E20A777" w14:textId="77777777" w:rsidR="00260EDB" w:rsidRDefault="00260EDB" w:rsidP="00260EDB">
            <w:pPr>
              <w:pStyle w:val="Tablebody"/>
            </w:pPr>
            <w:r>
              <w:lastRenderedPageBreak/>
              <w:t>Entity Framework</w:t>
            </w:r>
          </w:p>
        </w:tc>
        <w:tc>
          <w:tcPr>
            <w:tcW w:w="5387" w:type="dxa"/>
            <w:gridSpan w:val="3"/>
          </w:tcPr>
          <w:p w14:paraId="05C55760" w14:textId="77777777" w:rsidR="00260EDB" w:rsidRPr="006E03C2" w:rsidRDefault="00260EDB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</w:t>
            </w:r>
          </w:p>
        </w:tc>
      </w:tr>
      <w:tr w:rsidR="00260EDB" w14:paraId="4A54ABFB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CCEAAF2" w14:textId="1AF0F6E2" w:rsidR="00260EDB" w:rsidRPr="006E03C2" w:rsidRDefault="00260EDB" w:rsidP="00260EDB">
            <w:pPr>
              <w:pStyle w:val="Tablebody"/>
            </w:pPr>
            <w:r>
              <w:t>Swagger</w:t>
            </w:r>
          </w:p>
        </w:tc>
        <w:tc>
          <w:tcPr>
            <w:tcW w:w="5387" w:type="dxa"/>
            <w:gridSpan w:val="3"/>
          </w:tcPr>
          <w:p w14:paraId="3F80C6BA" w14:textId="36A1E3BC" w:rsidR="00260EDB" w:rsidRPr="006E03C2" w:rsidRDefault="006C5C86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6C5C86" w14:paraId="21589F67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3770B170" w14:textId="570A2403" w:rsidR="006C5C86" w:rsidRDefault="006C5C86" w:rsidP="00260EDB">
            <w:pPr>
              <w:pStyle w:val="Tablebody"/>
            </w:pPr>
            <w:r>
              <w:t>AWS SDK</w:t>
            </w:r>
          </w:p>
        </w:tc>
        <w:tc>
          <w:tcPr>
            <w:tcW w:w="5387" w:type="dxa"/>
            <w:gridSpan w:val="3"/>
          </w:tcPr>
          <w:p w14:paraId="7953DD2A" w14:textId="43522A38" w:rsidR="006C5C86" w:rsidRPr="006E03C2" w:rsidRDefault="006C5C86" w:rsidP="00260EDB">
            <w:pPr>
              <w:pStyle w:val="Table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1D58A506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D5690EE" w14:textId="190CB84E" w:rsidR="00260EDB" w:rsidRPr="006E03C2" w:rsidRDefault="00260EDB" w:rsidP="00260EDB">
            <w:r>
              <w:t>Git</w:t>
            </w:r>
          </w:p>
        </w:tc>
        <w:tc>
          <w:tcPr>
            <w:tcW w:w="5387" w:type="dxa"/>
            <w:gridSpan w:val="3"/>
          </w:tcPr>
          <w:p w14:paraId="6D02BEA5" w14:textId="658283F9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</w:t>
            </w:r>
          </w:p>
        </w:tc>
      </w:tr>
      <w:tr w:rsidR="00260EDB" w14:paraId="1DE1E4D0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CBF8C00" w14:textId="5820DEE7" w:rsidR="00260EDB" w:rsidRPr="006E03C2" w:rsidRDefault="00260EDB" w:rsidP="00260EDB">
            <w:r>
              <w:t>Grafana</w:t>
            </w:r>
          </w:p>
        </w:tc>
        <w:tc>
          <w:tcPr>
            <w:tcW w:w="5387" w:type="dxa"/>
            <w:gridSpan w:val="3"/>
          </w:tcPr>
          <w:p w14:paraId="0B6ADE61" w14:textId="69391E97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31E366EE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7E13D487" w14:textId="2FADD8AF" w:rsidR="00260EDB" w:rsidRDefault="00260EDB" w:rsidP="00260EDB">
            <w:r>
              <w:t>TeamCity</w:t>
            </w:r>
          </w:p>
        </w:tc>
        <w:tc>
          <w:tcPr>
            <w:tcW w:w="5387" w:type="dxa"/>
            <w:gridSpan w:val="3"/>
          </w:tcPr>
          <w:p w14:paraId="59CD3E7F" w14:textId="77777777" w:rsidR="00260EDB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</w:t>
            </w:r>
          </w:p>
        </w:tc>
      </w:tr>
      <w:tr w:rsidR="00260EDB" w14:paraId="61F940EE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01B3D39E" w14:textId="1F015439" w:rsidR="00260EDB" w:rsidRDefault="00260EDB" w:rsidP="00260EDB">
            <w:r>
              <w:t>OAuth</w:t>
            </w:r>
          </w:p>
        </w:tc>
        <w:tc>
          <w:tcPr>
            <w:tcW w:w="5387" w:type="dxa"/>
            <w:gridSpan w:val="3"/>
          </w:tcPr>
          <w:p w14:paraId="6AC9FCEF" w14:textId="5A17ABBD" w:rsidR="00260EDB" w:rsidRDefault="00E5029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6E698A3C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127EDB2" w14:textId="44506180" w:rsidR="00260EDB" w:rsidRDefault="00260EDB" w:rsidP="00260EDB">
            <w:r>
              <w:t>XUnit</w:t>
            </w:r>
          </w:p>
        </w:tc>
        <w:tc>
          <w:tcPr>
            <w:tcW w:w="5387" w:type="dxa"/>
            <w:gridSpan w:val="3"/>
          </w:tcPr>
          <w:p w14:paraId="53D6B1A3" w14:textId="25122A13" w:rsidR="00260EDB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</w:t>
            </w:r>
          </w:p>
        </w:tc>
      </w:tr>
      <w:tr w:rsidR="00260EDB" w14:paraId="41C3DF61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C2A3AD9" w14:textId="12D1D0AE" w:rsidR="00260EDB" w:rsidRDefault="00260EDB" w:rsidP="00260EDB">
            <w:r>
              <w:t>Adobe Analytics</w:t>
            </w:r>
          </w:p>
        </w:tc>
        <w:tc>
          <w:tcPr>
            <w:tcW w:w="5387" w:type="dxa"/>
            <w:gridSpan w:val="3"/>
          </w:tcPr>
          <w:p w14:paraId="1B2050AE" w14:textId="0E3A28F9" w:rsidR="00260EDB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31DD1AEB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0E623239" w14:textId="43F8FE66" w:rsidR="00260EDB" w:rsidRDefault="00260EDB" w:rsidP="00260EDB">
            <w:r>
              <w:t>Nginx</w:t>
            </w:r>
          </w:p>
        </w:tc>
        <w:tc>
          <w:tcPr>
            <w:tcW w:w="5387" w:type="dxa"/>
            <w:gridSpan w:val="3"/>
          </w:tcPr>
          <w:p w14:paraId="682D6DE0" w14:textId="63851911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260EDB" w14:paraId="7CB74257" w14:textId="77777777" w:rsidTr="00C017D6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E30EDB0" w14:textId="1D78F067" w:rsidR="00260EDB" w:rsidRDefault="00260EDB" w:rsidP="00260EDB">
            <w:r>
              <w:t>Classic ASP</w:t>
            </w:r>
          </w:p>
        </w:tc>
        <w:tc>
          <w:tcPr>
            <w:tcW w:w="5387" w:type="dxa"/>
            <w:gridSpan w:val="3"/>
          </w:tcPr>
          <w:p w14:paraId="261B346F" w14:textId="7B418A55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:rsidRPr="007A202F" w14:paraId="6A8FCEFC" w14:textId="77777777" w:rsidTr="00DE1129">
        <w:trPr>
          <w:gridAfter w:val="3"/>
          <w:wAfter w:w="5387" w:type="dxa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56ADF4A9" w14:textId="5D1BDCCE" w:rsidR="00260EDB" w:rsidRPr="007A202F" w:rsidRDefault="00260EDB" w:rsidP="00260EDB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</w:rPr>
            </w:pPr>
            <w:r>
              <w:rPr>
                <w:rStyle w:val="SmallHeader"/>
                <w:rFonts w:ascii="November Pro Med" w:hAnsi="November Pro Med"/>
                <w:color w:val="332F2E"/>
                <w:szCs w:val="18"/>
              </w:rPr>
              <w:t>Other tools</w:t>
            </w:r>
          </w:p>
        </w:tc>
      </w:tr>
      <w:tr w:rsidR="00260EDB" w:rsidRPr="006E03C2" w14:paraId="27F5CBB1" w14:textId="77777777" w:rsidTr="00DE1129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A04805A" w14:textId="766E2197" w:rsidR="00260EDB" w:rsidRPr="006E03C2" w:rsidRDefault="00260EDB" w:rsidP="00260EDB">
            <w:r>
              <w:t>Reflector</w:t>
            </w:r>
          </w:p>
        </w:tc>
        <w:tc>
          <w:tcPr>
            <w:tcW w:w="5387" w:type="dxa"/>
            <w:gridSpan w:val="3"/>
          </w:tcPr>
          <w:p w14:paraId="09BCB844" w14:textId="77777777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:rsidRPr="006E03C2" w14:paraId="059CB27A" w14:textId="77777777" w:rsidTr="00DE1129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B94079D" w14:textId="3CFE6B8C" w:rsidR="00260EDB" w:rsidRPr="006E03C2" w:rsidRDefault="00260EDB" w:rsidP="00260EDB">
            <w:r>
              <w:t>dotPeek</w:t>
            </w:r>
          </w:p>
        </w:tc>
        <w:tc>
          <w:tcPr>
            <w:tcW w:w="5387" w:type="dxa"/>
            <w:gridSpan w:val="3"/>
          </w:tcPr>
          <w:p w14:paraId="18F4E25C" w14:textId="77777777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656A33" w:rsidRPr="006E03C2" w14:paraId="33982255" w14:textId="77777777" w:rsidTr="00DE1129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57AA0844" w14:textId="3B4D8986" w:rsidR="00656A33" w:rsidRDefault="00656A33" w:rsidP="00260EDB">
            <w:r>
              <w:t>Postman</w:t>
            </w:r>
          </w:p>
        </w:tc>
        <w:tc>
          <w:tcPr>
            <w:tcW w:w="5387" w:type="dxa"/>
            <w:gridSpan w:val="3"/>
          </w:tcPr>
          <w:p w14:paraId="310BFA90" w14:textId="64B45B34" w:rsidR="00656A33" w:rsidRPr="006E03C2" w:rsidRDefault="00656A33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Advanced</w:t>
            </w:r>
          </w:p>
        </w:tc>
      </w:tr>
      <w:tr w:rsidR="00260EDB" w:rsidRPr="006E03C2" w14:paraId="2D6528B6" w14:textId="77777777" w:rsidTr="00DE1129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77797A2" w14:textId="4E66858D" w:rsidR="00260EDB" w:rsidRDefault="00260EDB" w:rsidP="00260EDB">
            <w:r>
              <w:t>Apache JMeter</w:t>
            </w:r>
          </w:p>
        </w:tc>
        <w:tc>
          <w:tcPr>
            <w:tcW w:w="5387" w:type="dxa"/>
            <w:gridSpan w:val="3"/>
          </w:tcPr>
          <w:p w14:paraId="72010D39" w14:textId="0DCB5131" w:rsidR="00260EDB" w:rsidRPr="006E03C2" w:rsidRDefault="00260EDB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  <w:tr w:rsidR="009E5DE0" w:rsidRPr="006E03C2" w14:paraId="09469431" w14:textId="77777777" w:rsidTr="00DE1129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4435708" w14:textId="73AFC04A" w:rsidR="009E5DE0" w:rsidRDefault="009E5DE0" w:rsidP="00260EDB">
            <w:r>
              <w:t>Salesforce</w:t>
            </w:r>
          </w:p>
        </w:tc>
        <w:tc>
          <w:tcPr>
            <w:tcW w:w="5387" w:type="dxa"/>
            <w:gridSpan w:val="3"/>
          </w:tcPr>
          <w:p w14:paraId="766E8739" w14:textId="77C303D8" w:rsidR="009E5DE0" w:rsidRPr="006E03C2" w:rsidRDefault="009E5DE0" w:rsidP="00260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3C2">
              <w:t>Intermediate</w:t>
            </w:r>
          </w:p>
        </w:tc>
      </w:tr>
    </w:tbl>
    <w:p w14:paraId="6948E080" w14:textId="77777777" w:rsidR="006C540A" w:rsidRDefault="002E52C0" w:rsidP="009236F2">
      <w:pPr>
        <w:pStyle w:val="Heading2"/>
        <w:rPr>
          <w:lang w:eastAsia="en-US"/>
        </w:rPr>
      </w:pPr>
      <w:r>
        <w:rPr>
          <w:lang w:eastAsia="en-US"/>
        </w:rPr>
        <w:t>Selected Projects</w:t>
      </w:r>
    </w:p>
    <w:tbl>
      <w:tblPr>
        <w:tblStyle w:val="TableGrid10"/>
        <w:tblW w:w="18199" w:type="dxa"/>
        <w:tblLayout w:type="fixed"/>
        <w:tblLook w:val="0000" w:firstRow="0" w:lastRow="0" w:firstColumn="0" w:lastColumn="0" w:noHBand="0" w:noVBand="0"/>
      </w:tblPr>
      <w:tblGrid>
        <w:gridCol w:w="2663"/>
        <w:gridCol w:w="7768"/>
        <w:gridCol w:w="7768"/>
      </w:tblGrid>
      <w:tr w:rsidR="006C540A" w:rsidRPr="002C3644" w14:paraId="11733D5D" w14:textId="77777777" w:rsidTr="006C540A">
        <w:tc>
          <w:tcPr>
            <w:tcW w:w="10431" w:type="dxa"/>
            <w:gridSpan w:val="2"/>
          </w:tcPr>
          <w:p w14:paraId="2BD990A7" w14:textId="5D11FAD3" w:rsidR="006C540A" w:rsidRPr="006E6A1F" w:rsidRDefault="00E5029B" w:rsidP="006C540A">
            <w:pPr>
              <w:pStyle w:val="Tablebody"/>
            </w:pPr>
            <w:r w:rsidRPr="006C5C86">
              <w:t>Pharma Intelligence’s API</w:t>
            </w:r>
          </w:p>
        </w:tc>
        <w:tc>
          <w:tcPr>
            <w:tcW w:w="7768" w:type="dxa"/>
          </w:tcPr>
          <w:p w14:paraId="548F1DB3" w14:textId="77777777" w:rsidR="006C540A" w:rsidRPr="006E6A1F" w:rsidRDefault="006C540A" w:rsidP="006C540A">
            <w:pPr>
              <w:pStyle w:val="Tablebody"/>
            </w:pPr>
          </w:p>
        </w:tc>
      </w:tr>
      <w:tr w:rsidR="006C540A" w:rsidRPr="00E2586A" w14:paraId="474C0D36" w14:textId="77777777" w:rsidTr="006C540A">
        <w:trPr>
          <w:gridAfter w:val="1"/>
          <w:wAfter w:w="7768" w:type="dxa"/>
        </w:trPr>
        <w:tc>
          <w:tcPr>
            <w:tcW w:w="2663" w:type="dxa"/>
          </w:tcPr>
          <w:p w14:paraId="0D05CA64" w14:textId="77777777" w:rsidR="006C540A" w:rsidRPr="005E04C1" w:rsidRDefault="006C540A" w:rsidP="006C540A">
            <w:r w:rsidRPr="005E04C1">
              <w:t>Industry</w:t>
            </w:r>
          </w:p>
        </w:tc>
        <w:tc>
          <w:tcPr>
            <w:tcW w:w="7768" w:type="dxa"/>
          </w:tcPr>
          <w:p w14:paraId="32321B3F" w14:textId="0C5F2FE4" w:rsidR="006C540A" w:rsidRPr="005E04C1" w:rsidRDefault="00260EDB" w:rsidP="006C540A">
            <w:r>
              <w:t>Medicine</w:t>
            </w:r>
          </w:p>
        </w:tc>
      </w:tr>
      <w:tr w:rsidR="006C540A" w:rsidRPr="00E2586A" w14:paraId="7448BA5E" w14:textId="77777777" w:rsidTr="006C540A">
        <w:trPr>
          <w:gridAfter w:val="1"/>
          <w:wAfter w:w="7768" w:type="dxa"/>
        </w:trPr>
        <w:tc>
          <w:tcPr>
            <w:tcW w:w="2663" w:type="dxa"/>
          </w:tcPr>
          <w:p w14:paraId="4BA3BBD7" w14:textId="77777777" w:rsidR="006C540A" w:rsidRPr="006E6A1F" w:rsidRDefault="006C540A" w:rsidP="006C540A">
            <w:pPr>
              <w:pStyle w:val="Tablebody"/>
            </w:pPr>
            <w:r w:rsidRPr="006E6A1F">
              <w:t>Project Description</w:t>
            </w:r>
          </w:p>
        </w:tc>
        <w:tc>
          <w:tcPr>
            <w:tcW w:w="7768" w:type="dxa"/>
          </w:tcPr>
          <w:p w14:paraId="6369FE2C" w14:textId="72420CFC" w:rsidR="006C5C86" w:rsidRPr="00510683" w:rsidRDefault="006C5C86" w:rsidP="006C540A">
            <w:pPr>
              <w:pStyle w:val="Tablebody"/>
            </w:pPr>
            <w:r w:rsidRPr="006C5C86">
              <w:t xml:space="preserve">API is designed to provide a set of programmatic </w:t>
            </w:r>
            <w:r w:rsidRPr="006C5C86">
              <w:t>searches</w:t>
            </w:r>
            <w:r w:rsidRPr="006C5C86">
              <w:t xml:space="preserve"> and retrieve </w:t>
            </w:r>
            <w:r w:rsidRPr="006C5C86">
              <w:t>capabilities and</w:t>
            </w:r>
            <w:r w:rsidRPr="006C5C86">
              <w:t xml:space="preserve"> is the primary way to access large volumes of data from products, enabling to integrate and build applications. Endpoints provide users with a simple, and predictable RESTful interface that return either JSON or XML formatted responses.</w:t>
            </w:r>
          </w:p>
        </w:tc>
      </w:tr>
      <w:tr w:rsidR="006C540A" w:rsidRPr="00E2586A" w14:paraId="4241519E" w14:textId="77777777" w:rsidTr="006C540A">
        <w:trPr>
          <w:gridAfter w:val="1"/>
          <w:wAfter w:w="7768" w:type="dxa"/>
          <w:trHeight w:val="25"/>
        </w:trPr>
        <w:tc>
          <w:tcPr>
            <w:tcW w:w="2663" w:type="dxa"/>
          </w:tcPr>
          <w:p w14:paraId="2522A6EE" w14:textId="77777777" w:rsidR="006C540A" w:rsidRPr="006E6A1F" w:rsidRDefault="006C540A" w:rsidP="006C540A">
            <w:pPr>
              <w:pStyle w:val="Tablebody"/>
            </w:pPr>
            <w:r w:rsidRPr="006E6A1F">
              <w:t>Position</w:t>
            </w:r>
          </w:p>
        </w:tc>
        <w:tc>
          <w:tcPr>
            <w:tcW w:w="7768" w:type="dxa"/>
          </w:tcPr>
          <w:p w14:paraId="3D6AB8D3" w14:textId="77777777" w:rsidR="006C540A" w:rsidRPr="006E6A1F" w:rsidRDefault="006C540A" w:rsidP="006C540A">
            <w:pPr>
              <w:pStyle w:val="Tablebody"/>
            </w:pPr>
            <w:r>
              <w:t>Middle s</w:t>
            </w:r>
            <w:r w:rsidRPr="006E6A1F">
              <w:t xml:space="preserve">oftware </w:t>
            </w:r>
            <w:r>
              <w:t>developer</w:t>
            </w:r>
          </w:p>
        </w:tc>
      </w:tr>
      <w:tr w:rsidR="006C540A" w:rsidRPr="00E2586A" w14:paraId="19A8F11B" w14:textId="77777777" w:rsidTr="006C540A">
        <w:trPr>
          <w:gridAfter w:val="1"/>
          <w:wAfter w:w="7768" w:type="dxa"/>
          <w:trHeight w:val="25"/>
        </w:trPr>
        <w:tc>
          <w:tcPr>
            <w:tcW w:w="2663" w:type="dxa"/>
          </w:tcPr>
          <w:p w14:paraId="5EE4E181" w14:textId="77777777" w:rsidR="006C540A" w:rsidRPr="006E6A1F" w:rsidRDefault="006C540A" w:rsidP="006C540A">
            <w:pPr>
              <w:pStyle w:val="Tablebody"/>
            </w:pPr>
            <w:r w:rsidRPr="006E6A1F">
              <w:t>Overall Team Size</w:t>
            </w:r>
          </w:p>
        </w:tc>
        <w:tc>
          <w:tcPr>
            <w:tcW w:w="7768" w:type="dxa"/>
          </w:tcPr>
          <w:p w14:paraId="0DABFA2B" w14:textId="389149D2" w:rsidR="006C540A" w:rsidRPr="006E6A1F" w:rsidRDefault="009E5DE0" w:rsidP="006C540A">
            <w:pPr>
              <w:pStyle w:val="Tablebody"/>
            </w:pPr>
            <w:r>
              <w:t xml:space="preserve">1 TL, 4 developers, 1 BA, </w:t>
            </w:r>
            <w:r w:rsidR="00B0046A">
              <w:t>2</w:t>
            </w:r>
            <w:bookmarkStart w:id="3" w:name="_GoBack"/>
            <w:bookmarkEnd w:id="3"/>
            <w:r>
              <w:t xml:space="preserve"> QA</w:t>
            </w:r>
          </w:p>
        </w:tc>
      </w:tr>
      <w:tr w:rsidR="006C540A" w:rsidRPr="00E2586A" w14:paraId="620166C8" w14:textId="77777777" w:rsidTr="006C540A">
        <w:trPr>
          <w:gridAfter w:val="1"/>
          <w:wAfter w:w="7768" w:type="dxa"/>
          <w:trHeight w:val="25"/>
        </w:trPr>
        <w:tc>
          <w:tcPr>
            <w:tcW w:w="2663" w:type="dxa"/>
          </w:tcPr>
          <w:p w14:paraId="0136561B" w14:textId="77777777" w:rsidR="006C540A" w:rsidRPr="006E6A1F" w:rsidRDefault="006C540A" w:rsidP="006C540A">
            <w:pPr>
              <w:pStyle w:val="Tablebody"/>
            </w:pPr>
            <w:r w:rsidRPr="006E6A1F">
              <w:lastRenderedPageBreak/>
              <w:t>Responsibilities</w:t>
            </w:r>
          </w:p>
        </w:tc>
        <w:tc>
          <w:tcPr>
            <w:tcW w:w="7768" w:type="dxa"/>
          </w:tcPr>
          <w:p w14:paraId="08CBA3E0" w14:textId="3E3ECCC3" w:rsidR="006C5C86" w:rsidRDefault="006C5C86" w:rsidP="006C5C86">
            <w:pPr>
              <w:pStyle w:val="Tablebody"/>
            </w:pPr>
            <w:r w:rsidRPr="006C5C86">
              <w:t>System maintenance, functional development, global refactoring, re-architecture, code review, implementing features</w:t>
            </w:r>
            <w:r>
              <w:t>, s</w:t>
            </w:r>
            <w:r>
              <w:t>olution level d</w:t>
            </w:r>
            <w:r w:rsidRPr="006E6A1F">
              <w:t>esign</w:t>
            </w:r>
            <w:r>
              <w:t>, mentoring</w:t>
            </w:r>
            <w:r w:rsidR="00554137">
              <w:t>, deployment</w:t>
            </w:r>
            <w:r w:rsidR="00663E87">
              <w:t>.</w:t>
            </w:r>
          </w:p>
          <w:p w14:paraId="000E7107" w14:textId="42EB57F3" w:rsidR="006C5C86" w:rsidRDefault="006C5C86" w:rsidP="006C5C86">
            <w:pPr>
              <w:pStyle w:val="Tablebody"/>
            </w:pPr>
            <w:r>
              <w:t>Improving automated testing from CI/CD.</w:t>
            </w:r>
          </w:p>
          <w:p w14:paraId="5999D17A" w14:textId="5ADB3BC3" w:rsidR="00554137" w:rsidRDefault="00554137" w:rsidP="006C5C86">
            <w:pPr>
              <w:pStyle w:val="Tablebody"/>
            </w:pPr>
            <w:r>
              <w:t>Knowledge database updates.</w:t>
            </w:r>
          </w:p>
          <w:p w14:paraId="4B88B3B5" w14:textId="76681A0F" w:rsidR="00AD1FA1" w:rsidRPr="00AD1FA1" w:rsidRDefault="00AD1FA1" w:rsidP="006C5C86">
            <w:pPr>
              <w:pStyle w:val="Tablebody"/>
              <w:rPr>
                <w:b/>
                <w:bCs/>
              </w:rPr>
            </w:pPr>
            <w:r>
              <w:t xml:space="preserve">Implementing and maintenance </w:t>
            </w:r>
            <w:r>
              <w:t>Drug</w:t>
            </w:r>
            <w:r w:rsidR="00663E87">
              <w:t>d</w:t>
            </w:r>
            <w:r>
              <w:t>ev</w:t>
            </w:r>
            <w:r>
              <w:t xml:space="preserve"> and</w:t>
            </w:r>
            <w:r>
              <w:t xml:space="preserve"> Goldman Sachs</w:t>
            </w:r>
            <w:r>
              <w:t xml:space="preserve"> </w:t>
            </w:r>
            <w:r w:rsidR="00656A33">
              <w:t xml:space="preserve">automated </w:t>
            </w:r>
            <w:r>
              <w:t xml:space="preserve">report generation systems. </w:t>
            </w:r>
          </w:p>
          <w:p w14:paraId="4512C9B9" w14:textId="27908C05" w:rsidR="006C5C86" w:rsidRDefault="006C5C86" w:rsidP="006C5C86">
            <w:pPr>
              <w:pStyle w:val="Tablebody"/>
            </w:pPr>
            <w:r>
              <w:t>Implementing and supporting monitoring/notification system.</w:t>
            </w:r>
          </w:p>
          <w:p w14:paraId="6F587009" w14:textId="3AC0A03F" w:rsidR="00554137" w:rsidRDefault="00554137" w:rsidP="006C5C86">
            <w:pPr>
              <w:pStyle w:val="Tablebody"/>
            </w:pPr>
            <w:r>
              <w:t xml:space="preserve">Building API-proxies for </w:t>
            </w:r>
            <w:r w:rsidR="00656A33">
              <w:t>data</w:t>
            </w:r>
            <w:r>
              <w:t xml:space="preserve"> mining.</w:t>
            </w:r>
          </w:p>
          <w:p w14:paraId="55696534" w14:textId="7284B0FE" w:rsidR="00663E87" w:rsidRDefault="00663E87" w:rsidP="006C5C86">
            <w:pPr>
              <w:pStyle w:val="Tablebody"/>
            </w:pPr>
            <w:r>
              <w:t>Implementing human-interface tool for data flow monitoring.</w:t>
            </w:r>
          </w:p>
          <w:p w14:paraId="440DD717" w14:textId="5846C2C5" w:rsidR="006C5C86" w:rsidRPr="006E6A1F" w:rsidRDefault="006C5C86" w:rsidP="006C5C86">
            <w:pPr>
              <w:pStyle w:val="Tablebody"/>
            </w:pPr>
            <w:r>
              <w:t>API-proxy</w:t>
            </w:r>
            <w:r>
              <w:t xml:space="preserve"> s</w:t>
            </w:r>
            <w:r>
              <w:t>elf-development</w:t>
            </w:r>
            <w:r>
              <w:t xml:space="preserve"> as</w:t>
            </w:r>
            <w:r>
              <w:t xml:space="preserve"> </w:t>
            </w:r>
            <w:r w:rsidR="00663E87">
              <w:t>N</w:t>
            </w:r>
            <w:r>
              <w:t>u</w:t>
            </w:r>
            <w:r w:rsidR="00663E87">
              <w:t>G</w:t>
            </w:r>
            <w:r>
              <w:t xml:space="preserve">et and </w:t>
            </w:r>
            <w:r w:rsidR="00663E87">
              <w:t>PIP</w:t>
            </w:r>
            <w:r>
              <w:t xml:space="preserve"> package</w:t>
            </w:r>
            <w:r w:rsidR="00663E87">
              <w:t>s</w:t>
            </w:r>
            <w:r>
              <w:t>.</w:t>
            </w:r>
          </w:p>
        </w:tc>
      </w:tr>
      <w:tr w:rsidR="006C540A" w:rsidRPr="00E2586A" w14:paraId="35C26198" w14:textId="77777777" w:rsidTr="006C540A">
        <w:trPr>
          <w:gridAfter w:val="1"/>
          <w:wAfter w:w="7768" w:type="dxa"/>
          <w:trHeight w:val="25"/>
        </w:trPr>
        <w:tc>
          <w:tcPr>
            <w:tcW w:w="2663" w:type="dxa"/>
          </w:tcPr>
          <w:p w14:paraId="6AD0EB82" w14:textId="77777777" w:rsidR="006C540A" w:rsidRPr="007A202F" w:rsidRDefault="006C540A" w:rsidP="006C540A">
            <w:pPr>
              <w:pStyle w:val="Tablebody"/>
            </w:pPr>
            <w:r w:rsidRPr="007A202F">
              <w:rPr>
                <w:rStyle w:val="Strong"/>
                <w:bCs w:val="0"/>
              </w:rPr>
              <w:t>Tools &amp; Technologies</w:t>
            </w:r>
          </w:p>
        </w:tc>
        <w:tc>
          <w:tcPr>
            <w:tcW w:w="7768" w:type="dxa"/>
          </w:tcPr>
          <w:p w14:paraId="6BE7C6CC" w14:textId="650F58D1" w:rsidR="009E5DE0" w:rsidRPr="00656A33" w:rsidRDefault="009E5DE0" w:rsidP="006C540A">
            <w:pPr>
              <w:pStyle w:val="Tablebody"/>
              <w:rPr>
                <w:rStyle w:val="Strong"/>
                <w:bCs w:val="0"/>
              </w:rPr>
            </w:pPr>
            <w:r w:rsidRPr="00CC49C1">
              <w:t>NuGet</w:t>
            </w:r>
            <w:r w:rsidR="006C5C86">
              <w:t xml:space="preserve">, </w:t>
            </w:r>
            <w:r w:rsidR="006C5C86" w:rsidRPr="006C5C86">
              <w:t>ASP.NET Core 2, AWS Lambda, AWS S3, AWS Kinesis, ElasticSearch, RESTful API, TeamCity, Grafana, Slack API, InfluxDB, Python</w:t>
            </w:r>
            <w:r w:rsidR="006C5C86">
              <w:t xml:space="preserve">, </w:t>
            </w:r>
            <w:r w:rsidR="006C5C86">
              <w:t>Git</w:t>
            </w:r>
            <w:r w:rsidR="006C5C86">
              <w:t xml:space="preserve">, MS SQL Server, </w:t>
            </w:r>
            <w:r w:rsidR="006C5C86">
              <w:t>ASP.NET Web API</w:t>
            </w:r>
            <w:r w:rsidR="006C5C86">
              <w:t xml:space="preserve">, </w:t>
            </w:r>
            <w:r w:rsidR="006C5C86">
              <w:t>Apache JMeter</w:t>
            </w:r>
            <w:r w:rsidR="006C5C86">
              <w:t xml:space="preserve">, </w:t>
            </w:r>
            <w:r w:rsidR="006C5C86">
              <w:t>XUnit</w:t>
            </w:r>
            <w:r w:rsidR="006C5C86">
              <w:t xml:space="preserve">, NUnit, </w:t>
            </w:r>
            <w:r w:rsidR="006C5C86">
              <w:t>Swagger</w:t>
            </w:r>
            <w:r w:rsidR="006C5C86">
              <w:t xml:space="preserve">, </w:t>
            </w:r>
            <w:r w:rsidR="006C5C86">
              <w:t>Telegraf</w:t>
            </w:r>
            <w:r w:rsidR="00656A33">
              <w:t xml:space="preserve">, AWS Cloudwatch, </w:t>
            </w:r>
            <w:r w:rsidR="00656A33" w:rsidRPr="006C5C86">
              <w:t xml:space="preserve">AWS </w:t>
            </w:r>
            <w:r w:rsidR="00656A33">
              <w:t>EC2</w:t>
            </w:r>
          </w:p>
        </w:tc>
      </w:tr>
      <w:tr w:rsidR="006C540A" w:rsidRPr="005E04C1" w14:paraId="11E12EF3" w14:textId="77777777" w:rsidTr="006C540A">
        <w:trPr>
          <w:gridAfter w:val="1"/>
          <w:wAfter w:w="7768" w:type="dxa"/>
          <w:trHeight w:val="1031"/>
        </w:trPr>
        <w:tc>
          <w:tcPr>
            <w:tcW w:w="2663" w:type="dxa"/>
          </w:tcPr>
          <w:p w14:paraId="7D26C3D4" w14:textId="77777777" w:rsidR="006C540A" w:rsidRDefault="006C540A" w:rsidP="006C540A">
            <w:pPr>
              <w:pStyle w:val="Tablebody"/>
              <w:rPr>
                <w:rStyle w:val="Strong"/>
                <w:bCs w:val="0"/>
              </w:rPr>
            </w:pPr>
            <w:r>
              <w:rPr>
                <w:rStyle w:val="Strong"/>
                <w:bCs w:val="0"/>
              </w:rPr>
              <w:t>Geography</w:t>
            </w:r>
          </w:p>
          <w:p w14:paraId="5333A462" w14:textId="77777777" w:rsidR="006C540A" w:rsidRPr="007A202F" w:rsidRDefault="006C540A" w:rsidP="006C540A">
            <w:pPr>
              <w:pStyle w:val="Tablebody"/>
              <w:rPr>
                <w:rStyle w:val="Strong"/>
                <w:bCs w:val="0"/>
              </w:rPr>
            </w:pPr>
          </w:p>
        </w:tc>
        <w:tc>
          <w:tcPr>
            <w:tcW w:w="7768" w:type="dxa"/>
          </w:tcPr>
          <w:p w14:paraId="7F3633EA" w14:textId="77777777" w:rsidR="006C540A" w:rsidRDefault="006C540A" w:rsidP="006C540A">
            <w:pPr>
              <w:pStyle w:val="Tablebody"/>
            </w:pPr>
            <w:r>
              <w:t xml:space="preserve">United </w:t>
            </w:r>
            <w:r w:rsidR="009236F2">
              <w:t>Kingdom</w:t>
            </w:r>
          </w:p>
          <w:p w14:paraId="5D72A2EC" w14:textId="77777777" w:rsidR="006C540A" w:rsidRPr="00CC49C1" w:rsidRDefault="006C540A" w:rsidP="006C540A">
            <w:pPr>
              <w:pStyle w:val="Tablebody"/>
            </w:pPr>
          </w:p>
        </w:tc>
      </w:tr>
    </w:tbl>
    <w:p w14:paraId="06D2D362" w14:textId="77777777" w:rsidR="00352320" w:rsidRPr="00943D01" w:rsidRDefault="00352320" w:rsidP="006E6A1F">
      <w:pPr>
        <w:rPr>
          <w:lang w:eastAsia="en-US"/>
        </w:rPr>
      </w:pPr>
    </w:p>
    <w:tbl>
      <w:tblPr>
        <w:tblStyle w:val="TableGrid10"/>
        <w:tblW w:w="10431" w:type="dxa"/>
        <w:tblLayout w:type="fixed"/>
        <w:tblLook w:val="0000" w:firstRow="0" w:lastRow="0" w:firstColumn="0" w:lastColumn="0" w:noHBand="0" w:noVBand="0"/>
      </w:tblPr>
      <w:tblGrid>
        <w:gridCol w:w="2663"/>
        <w:gridCol w:w="7768"/>
      </w:tblGrid>
      <w:tr w:rsidR="005E04C1" w:rsidRPr="002C3644" w14:paraId="72513AF4" w14:textId="77777777" w:rsidTr="005E04C1">
        <w:tc>
          <w:tcPr>
            <w:tcW w:w="10431" w:type="dxa"/>
            <w:gridSpan w:val="2"/>
          </w:tcPr>
          <w:p w14:paraId="6104056E" w14:textId="4E19B2B1" w:rsidR="005E04C1" w:rsidRPr="007A202F" w:rsidRDefault="00260EDB" w:rsidP="007A202F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</w:rPr>
            </w:pPr>
            <w:r>
              <w:rPr>
                <w:rStyle w:val="Strong"/>
                <w:rFonts w:ascii="November Pro Med" w:hAnsi="November Pro Med"/>
                <w:bCs w:val="0"/>
                <w:sz w:val="28"/>
              </w:rPr>
              <w:t>Pharma 360</w:t>
            </w:r>
          </w:p>
        </w:tc>
      </w:tr>
      <w:tr w:rsidR="005E04C1" w:rsidRPr="00E2586A" w14:paraId="063D4C06" w14:textId="77777777" w:rsidTr="005E04C1">
        <w:tc>
          <w:tcPr>
            <w:tcW w:w="2663" w:type="dxa"/>
          </w:tcPr>
          <w:p w14:paraId="314F955B" w14:textId="77777777" w:rsidR="005E04C1" w:rsidRPr="005E04C1" w:rsidRDefault="005E04C1" w:rsidP="005E04C1">
            <w:r w:rsidRPr="005E04C1">
              <w:t>Industry</w:t>
            </w:r>
          </w:p>
        </w:tc>
        <w:tc>
          <w:tcPr>
            <w:tcW w:w="7768" w:type="dxa"/>
          </w:tcPr>
          <w:p w14:paraId="5521A17E" w14:textId="4C3AB9AE" w:rsidR="005E04C1" w:rsidRPr="005E04C1" w:rsidRDefault="00260EDB" w:rsidP="005E04C1">
            <w:r>
              <w:t>Medicine</w:t>
            </w:r>
          </w:p>
        </w:tc>
      </w:tr>
      <w:tr w:rsidR="005E04C1" w:rsidRPr="00E2586A" w14:paraId="2536232F" w14:textId="77777777" w:rsidTr="005E04C1">
        <w:trPr>
          <w:trHeight w:val="25"/>
        </w:trPr>
        <w:tc>
          <w:tcPr>
            <w:tcW w:w="2663" w:type="dxa"/>
          </w:tcPr>
          <w:p w14:paraId="789A2F35" w14:textId="77777777" w:rsidR="005E04C1" w:rsidRPr="007A202F" w:rsidRDefault="005E04C1" w:rsidP="007A202F">
            <w:pPr>
              <w:pStyle w:val="Tablebody"/>
            </w:pPr>
            <w:r w:rsidRPr="007A202F">
              <w:t>Project Description</w:t>
            </w:r>
          </w:p>
        </w:tc>
        <w:tc>
          <w:tcPr>
            <w:tcW w:w="7768" w:type="dxa"/>
          </w:tcPr>
          <w:p w14:paraId="395CC731" w14:textId="77777777" w:rsidR="005E04C1" w:rsidRDefault="009E5DE0" w:rsidP="00CC49C1">
            <w:pPr>
              <w:pStyle w:val="Tablebody"/>
            </w:pPr>
            <w:r w:rsidRPr="009E5DE0">
              <w:t>Pharma Dashboards Web Application</w:t>
            </w:r>
          </w:p>
          <w:p w14:paraId="4E120AD3" w14:textId="194165F9" w:rsidR="009E5DE0" w:rsidRPr="00CC49C1" w:rsidRDefault="009E5DE0" w:rsidP="00CC49C1">
            <w:pPr>
              <w:pStyle w:val="Tablebody"/>
            </w:pPr>
            <w:r w:rsidRPr="009E5DE0">
              <w:t>Web system that aggregates disease data, allows search across these diseases and their synonyms, shows Tableau dashboards related to that data.</w:t>
            </w:r>
          </w:p>
        </w:tc>
      </w:tr>
      <w:tr w:rsidR="005E04C1" w:rsidRPr="00E2586A" w14:paraId="115C8796" w14:textId="77777777" w:rsidTr="005E04C1">
        <w:trPr>
          <w:trHeight w:val="25"/>
        </w:trPr>
        <w:tc>
          <w:tcPr>
            <w:tcW w:w="2663" w:type="dxa"/>
          </w:tcPr>
          <w:p w14:paraId="28F09672" w14:textId="77777777" w:rsidR="005E04C1" w:rsidRPr="007A202F" w:rsidRDefault="005E04C1" w:rsidP="007A202F">
            <w:pPr>
              <w:pStyle w:val="Tablebody"/>
            </w:pPr>
            <w:r w:rsidRPr="007A202F">
              <w:t>Position</w:t>
            </w:r>
          </w:p>
        </w:tc>
        <w:tc>
          <w:tcPr>
            <w:tcW w:w="7768" w:type="dxa"/>
          </w:tcPr>
          <w:p w14:paraId="30C85B1F" w14:textId="125987D3" w:rsidR="005E04C1" w:rsidRPr="007A202F" w:rsidRDefault="009E5DE0" w:rsidP="007A202F">
            <w:pPr>
              <w:pStyle w:val="Tablebody"/>
            </w:pPr>
            <w:r>
              <w:t>Middle</w:t>
            </w:r>
            <w:r w:rsidR="00CC49C1">
              <w:t xml:space="preserve"> software developer</w:t>
            </w:r>
            <w:r w:rsidR="005E04C1" w:rsidRPr="007A202F">
              <w:t xml:space="preserve"> </w:t>
            </w:r>
          </w:p>
        </w:tc>
      </w:tr>
      <w:tr w:rsidR="005E04C1" w:rsidRPr="00057E99" w14:paraId="347F1078" w14:textId="77777777" w:rsidTr="005E04C1">
        <w:trPr>
          <w:trHeight w:val="25"/>
        </w:trPr>
        <w:tc>
          <w:tcPr>
            <w:tcW w:w="2663" w:type="dxa"/>
          </w:tcPr>
          <w:p w14:paraId="25CA385F" w14:textId="77777777" w:rsidR="005E04C1" w:rsidRPr="007A202F" w:rsidRDefault="005E04C1" w:rsidP="007A202F">
            <w:pPr>
              <w:pStyle w:val="Tablebody"/>
            </w:pPr>
            <w:r w:rsidRPr="007A202F">
              <w:t>Overall Team Size</w:t>
            </w:r>
          </w:p>
        </w:tc>
        <w:tc>
          <w:tcPr>
            <w:tcW w:w="7768" w:type="dxa"/>
          </w:tcPr>
          <w:p w14:paraId="59E154CD" w14:textId="7CE786BE" w:rsidR="005E04C1" w:rsidRPr="007A202F" w:rsidRDefault="00CC49C1" w:rsidP="007A202F">
            <w:pPr>
              <w:pStyle w:val="Tablebody"/>
            </w:pPr>
            <w:r>
              <w:t xml:space="preserve">1 TL, </w:t>
            </w:r>
            <w:r w:rsidR="009E5DE0">
              <w:t>2</w:t>
            </w:r>
            <w:r w:rsidR="005E04C1" w:rsidRPr="007A202F">
              <w:t xml:space="preserve"> Developers</w:t>
            </w:r>
          </w:p>
        </w:tc>
      </w:tr>
      <w:tr w:rsidR="005E04C1" w:rsidRPr="00E2586A" w14:paraId="48C6BB59" w14:textId="77777777" w:rsidTr="005E04C1">
        <w:trPr>
          <w:trHeight w:val="196"/>
        </w:trPr>
        <w:tc>
          <w:tcPr>
            <w:tcW w:w="2663" w:type="dxa"/>
          </w:tcPr>
          <w:p w14:paraId="09A796D3" w14:textId="77777777" w:rsidR="005E04C1" w:rsidRPr="007A202F" w:rsidRDefault="005E04C1" w:rsidP="007A202F">
            <w:pPr>
              <w:pStyle w:val="Tablebody"/>
            </w:pPr>
            <w:r w:rsidRPr="007A202F">
              <w:t>Responsibilities</w:t>
            </w:r>
          </w:p>
        </w:tc>
        <w:tc>
          <w:tcPr>
            <w:tcW w:w="7768" w:type="dxa"/>
          </w:tcPr>
          <w:p w14:paraId="7D51DE36" w14:textId="77107E53" w:rsidR="005E04C1" w:rsidRPr="007A202F" w:rsidRDefault="005E04C1" w:rsidP="007A202F">
            <w:pPr>
              <w:pStyle w:val="Tablebody"/>
            </w:pPr>
            <w:r w:rsidRPr="007A202F">
              <w:t>Functional development</w:t>
            </w:r>
            <w:r w:rsidR="00663E87">
              <w:t>, c</w:t>
            </w:r>
            <w:r w:rsidR="00663E87" w:rsidRPr="006C5C86">
              <w:t>ode review</w:t>
            </w:r>
            <w:r w:rsidR="00554137">
              <w:t xml:space="preserve">, </w:t>
            </w:r>
            <w:r w:rsidR="00554137">
              <w:t>deployment</w:t>
            </w:r>
          </w:p>
        </w:tc>
      </w:tr>
      <w:tr w:rsidR="00825C32" w:rsidRPr="00E2586A" w14:paraId="42277DCB" w14:textId="77777777" w:rsidTr="00BC0F2D">
        <w:trPr>
          <w:trHeight w:val="283"/>
        </w:trPr>
        <w:tc>
          <w:tcPr>
            <w:tcW w:w="2663" w:type="dxa"/>
          </w:tcPr>
          <w:p w14:paraId="0B0E1762" w14:textId="77777777" w:rsidR="00825C32" w:rsidRPr="007A202F" w:rsidRDefault="00825C32" w:rsidP="007A202F">
            <w:pPr>
              <w:pStyle w:val="Tablebody"/>
            </w:pPr>
            <w:r w:rsidRPr="007A202F">
              <w:rPr>
                <w:rStyle w:val="Strong"/>
                <w:bCs w:val="0"/>
              </w:rPr>
              <w:t>Platforms</w:t>
            </w:r>
          </w:p>
        </w:tc>
        <w:tc>
          <w:tcPr>
            <w:tcW w:w="7768" w:type="dxa"/>
            <w:vAlign w:val="bottom"/>
          </w:tcPr>
          <w:p w14:paraId="36A3BA1B" w14:textId="77777777" w:rsidR="00825C32" w:rsidRPr="007A202F" w:rsidRDefault="00825C32" w:rsidP="00CC49C1">
            <w:pPr>
              <w:pStyle w:val="Tablebody"/>
              <w:rPr>
                <w:rStyle w:val="Strong"/>
                <w:bCs w:val="0"/>
              </w:rPr>
            </w:pPr>
            <w:r w:rsidRPr="007A202F">
              <w:t>Windows</w:t>
            </w:r>
          </w:p>
        </w:tc>
      </w:tr>
      <w:tr w:rsidR="00825C32" w:rsidRPr="00E2586A" w14:paraId="6AAFF278" w14:textId="77777777" w:rsidTr="00D80D70">
        <w:trPr>
          <w:trHeight w:val="20"/>
        </w:trPr>
        <w:tc>
          <w:tcPr>
            <w:tcW w:w="2663" w:type="dxa"/>
            <w:vAlign w:val="top"/>
          </w:tcPr>
          <w:p w14:paraId="0011A260" w14:textId="77777777" w:rsidR="00825C32" w:rsidRPr="007A202F" w:rsidRDefault="00CC49C1" w:rsidP="007A202F">
            <w:pPr>
              <w:pStyle w:val="Tablebody"/>
            </w:pPr>
            <w:r w:rsidRPr="007A202F">
              <w:rPr>
                <w:rStyle w:val="Strong"/>
                <w:bCs w:val="0"/>
              </w:rPr>
              <w:t>Tools &amp; Technologies</w:t>
            </w:r>
          </w:p>
        </w:tc>
        <w:tc>
          <w:tcPr>
            <w:tcW w:w="7768" w:type="dxa"/>
            <w:vAlign w:val="top"/>
          </w:tcPr>
          <w:p w14:paraId="3F8EF73F" w14:textId="36BD1DD2" w:rsidR="00825C32" w:rsidRPr="00CC49C1" w:rsidRDefault="009E5DE0" w:rsidP="009E5DE0">
            <w:r w:rsidRPr="009E5DE0">
              <w:t>.NET Core 2, ASP.NET MVC, AWS Lambda, AWS S3, ElasticSearch, TeamCity, Tableau, Nginx, Microsoft SQL Server, Entity Framework, Dapper, Adobe Analytics</w:t>
            </w:r>
            <w:r>
              <w:t xml:space="preserve">, </w:t>
            </w:r>
            <w:r w:rsidRPr="00CC49C1">
              <w:t>Jira</w:t>
            </w:r>
            <w:r>
              <w:t xml:space="preserve">, </w:t>
            </w:r>
            <w:r w:rsidRPr="00CC49C1">
              <w:t>Git</w:t>
            </w:r>
            <w:r>
              <w:t xml:space="preserve">, </w:t>
            </w:r>
            <w:r w:rsidRPr="00CC49C1">
              <w:t>Automapper</w:t>
            </w:r>
            <w:r>
              <w:t xml:space="preserve">, Dapper, Serilog, </w:t>
            </w:r>
            <w:r w:rsidRPr="009E5DE0">
              <w:t>NEST</w:t>
            </w:r>
            <w:r>
              <w:t xml:space="preserve">, </w:t>
            </w:r>
            <w:r w:rsidRPr="009E5DE0">
              <w:t>OAuth</w:t>
            </w:r>
            <w:r>
              <w:t xml:space="preserve">, Salesforce, </w:t>
            </w:r>
            <w:r w:rsidRPr="00CC49C1">
              <w:t>LINQ</w:t>
            </w:r>
            <w:r>
              <w:t xml:space="preserve">, </w:t>
            </w:r>
            <w:r w:rsidRPr="00CC49C1">
              <w:t>Autofac</w:t>
            </w:r>
            <w:r>
              <w:t>, jQuery</w:t>
            </w:r>
            <w:r w:rsidR="006C5C86">
              <w:t xml:space="preserve">. </w:t>
            </w:r>
            <w:r w:rsidR="006C5C86">
              <w:t>Salesforce</w:t>
            </w:r>
          </w:p>
        </w:tc>
      </w:tr>
      <w:tr w:rsidR="00825C32" w:rsidRPr="00E2586A" w14:paraId="76D76C5F" w14:textId="77777777" w:rsidTr="007A202F">
        <w:trPr>
          <w:trHeight w:val="65"/>
        </w:trPr>
        <w:tc>
          <w:tcPr>
            <w:tcW w:w="2663" w:type="dxa"/>
          </w:tcPr>
          <w:p w14:paraId="7AF5D11D" w14:textId="77777777" w:rsidR="00825C32" w:rsidRPr="007A202F" w:rsidRDefault="00CC49C1" w:rsidP="007A202F">
            <w:pPr>
              <w:pStyle w:val="Tablebody"/>
            </w:pPr>
            <w:r>
              <w:rPr>
                <w:color w:val="555555"/>
              </w:rPr>
              <w:t>Geography</w:t>
            </w:r>
          </w:p>
        </w:tc>
        <w:tc>
          <w:tcPr>
            <w:tcW w:w="7768" w:type="dxa"/>
          </w:tcPr>
          <w:p w14:paraId="4364387A" w14:textId="38100563" w:rsidR="00825C32" w:rsidRPr="007A202F" w:rsidRDefault="00663E87" w:rsidP="007A202F">
            <w:pPr>
              <w:pStyle w:val="Tablebody"/>
              <w:rPr>
                <w:rStyle w:val="Strong"/>
                <w:bCs w:val="0"/>
              </w:rPr>
            </w:pPr>
            <w:r>
              <w:t>United Kingdom</w:t>
            </w:r>
          </w:p>
        </w:tc>
      </w:tr>
      <w:bookmarkEnd w:id="0"/>
      <w:bookmarkEnd w:id="1"/>
    </w:tbl>
    <w:p w14:paraId="556C2231" w14:textId="77777777" w:rsidR="009E5DE0" w:rsidRPr="009E5DE0" w:rsidRDefault="009E5DE0" w:rsidP="009E5DE0">
      <w:pPr>
        <w:rPr>
          <w:lang w:eastAsia="en-US"/>
        </w:rPr>
      </w:pPr>
    </w:p>
    <w:tbl>
      <w:tblPr>
        <w:tblStyle w:val="TableGrid10"/>
        <w:tblW w:w="10431" w:type="dxa"/>
        <w:tblLayout w:type="fixed"/>
        <w:tblLook w:val="0000" w:firstRow="0" w:lastRow="0" w:firstColumn="0" w:lastColumn="0" w:noHBand="0" w:noVBand="0"/>
      </w:tblPr>
      <w:tblGrid>
        <w:gridCol w:w="2663"/>
        <w:gridCol w:w="7768"/>
      </w:tblGrid>
      <w:tr w:rsidR="00CC49C1" w:rsidRPr="002C3644" w14:paraId="3CC9C0D5" w14:textId="77777777" w:rsidTr="00031153">
        <w:tc>
          <w:tcPr>
            <w:tcW w:w="10431" w:type="dxa"/>
            <w:gridSpan w:val="2"/>
          </w:tcPr>
          <w:p w14:paraId="692EA055" w14:textId="37E4E141" w:rsidR="00CC49C1" w:rsidRPr="00CC49C1" w:rsidRDefault="00260EDB" w:rsidP="00031153">
            <w:pPr>
              <w:pStyle w:val="TableHeading"/>
              <w:rPr>
                <w:rStyle w:val="Strong"/>
                <w:rFonts w:ascii="November Pro Med" w:hAnsi="November Pro Med"/>
                <w:bCs w:val="0"/>
                <w:sz w:val="28"/>
                <w:lang w:val="en-US"/>
              </w:rPr>
            </w:pPr>
            <w:r>
              <w:rPr>
                <w:rStyle w:val="Strong"/>
                <w:rFonts w:ascii="November Pro Med" w:hAnsi="November Pro Med"/>
                <w:bCs w:val="0"/>
                <w:sz w:val="28"/>
                <w:lang w:val="en-US"/>
              </w:rPr>
              <w:t>Citeline</w:t>
            </w:r>
          </w:p>
        </w:tc>
      </w:tr>
      <w:tr w:rsidR="00CC49C1" w:rsidRPr="00E2586A" w14:paraId="13C3D892" w14:textId="77777777" w:rsidTr="00031153">
        <w:tc>
          <w:tcPr>
            <w:tcW w:w="2663" w:type="dxa"/>
          </w:tcPr>
          <w:p w14:paraId="22F7910F" w14:textId="77777777" w:rsidR="00CC49C1" w:rsidRPr="005E04C1" w:rsidRDefault="00CC49C1" w:rsidP="00031153">
            <w:r w:rsidRPr="005E04C1">
              <w:t>Industry</w:t>
            </w:r>
          </w:p>
        </w:tc>
        <w:tc>
          <w:tcPr>
            <w:tcW w:w="7768" w:type="dxa"/>
          </w:tcPr>
          <w:p w14:paraId="0E84B296" w14:textId="1B975147" w:rsidR="00CC49C1" w:rsidRPr="005E04C1" w:rsidRDefault="00260EDB" w:rsidP="00031153">
            <w:r>
              <w:t>Medicine</w:t>
            </w:r>
          </w:p>
        </w:tc>
      </w:tr>
      <w:tr w:rsidR="00CC49C1" w:rsidRPr="00E2586A" w14:paraId="7584B510" w14:textId="77777777" w:rsidTr="00031153">
        <w:trPr>
          <w:trHeight w:val="25"/>
        </w:trPr>
        <w:tc>
          <w:tcPr>
            <w:tcW w:w="2663" w:type="dxa"/>
          </w:tcPr>
          <w:p w14:paraId="5B5815BB" w14:textId="77777777" w:rsidR="00CC49C1" w:rsidRPr="007A202F" w:rsidRDefault="00CC49C1" w:rsidP="00031153">
            <w:pPr>
              <w:pStyle w:val="Tablebody"/>
            </w:pPr>
            <w:r w:rsidRPr="007A202F">
              <w:t>Project Description</w:t>
            </w:r>
          </w:p>
        </w:tc>
        <w:tc>
          <w:tcPr>
            <w:tcW w:w="7768" w:type="dxa"/>
          </w:tcPr>
          <w:p w14:paraId="40A9DA94" w14:textId="77777777" w:rsidR="00CC49C1" w:rsidRDefault="00260EDB" w:rsidP="00CC49C1">
            <w:pPr>
              <w:pStyle w:val="Tablebody"/>
            </w:pPr>
            <w:r w:rsidRPr="00260EDB">
              <w:t>Medical Business Intelligence System</w:t>
            </w:r>
          </w:p>
          <w:p w14:paraId="5D4685B7" w14:textId="353BE457" w:rsidR="009E5DE0" w:rsidRPr="00CC49C1" w:rsidRDefault="009E5DE0" w:rsidP="00CC49C1">
            <w:pPr>
              <w:pStyle w:val="Tablebody"/>
            </w:pPr>
            <w:r w:rsidRPr="009E5DE0">
              <w:t>Business intelligence system for collection medical information such as clinical trials, drugs, sites, investigators. The data is provided to the end users through several sites</w:t>
            </w:r>
            <w:r w:rsidR="00656A33">
              <w:t xml:space="preserve"> and RSS feeds</w:t>
            </w:r>
            <w:r w:rsidRPr="009E5DE0">
              <w:t xml:space="preserve">. The main functionality is </w:t>
            </w:r>
            <w:r w:rsidR="00656A33">
              <w:t xml:space="preserve">advanced </w:t>
            </w:r>
            <w:r w:rsidR="00656A33" w:rsidRPr="009E5DE0">
              <w:t xml:space="preserve">information </w:t>
            </w:r>
            <w:r w:rsidRPr="009E5DE0">
              <w:t>search by set of parameters.</w:t>
            </w:r>
          </w:p>
        </w:tc>
      </w:tr>
      <w:tr w:rsidR="00CC49C1" w:rsidRPr="00E2586A" w14:paraId="65ED80A5" w14:textId="77777777" w:rsidTr="00031153">
        <w:trPr>
          <w:trHeight w:val="25"/>
        </w:trPr>
        <w:tc>
          <w:tcPr>
            <w:tcW w:w="2663" w:type="dxa"/>
          </w:tcPr>
          <w:p w14:paraId="7F23231D" w14:textId="77777777" w:rsidR="00CC49C1" w:rsidRPr="007A202F" w:rsidRDefault="00CC49C1" w:rsidP="00031153">
            <w:pPr>
              <w:pStyle w:val="Tablebody"/>
            </w:pPr>
            <w:r w:rsidRPr="007A202F">
              <w:t>Position</w:t>
            </w:r>
          </w:p>
        </w:tc>
        <w:tc>
          <w:tcPr>
            <w:tcW w:w="7768" w:type="dxa"/>
          </w:tcPr>
          <w:p w14:paraId="02071CEE" w14:textId="77777777" w:rsidR="00CC49C1" w:rsidRPr="007A202F" w:rsidRDefault="00CC49C1" w:rsidP="00031153">
            <w:pPr>
              <w:pStyle w:val="Tablebody"/>
            </w:pPr>
            <w:r>
              <w:t>Junior software developer</w:t>
            </w:r>
            <w:r w:rsidRPr="007A202F">
              <w:t xml:space="preserve"> </w:t>
            </w:r>
          </w:p>
        </w:tc>
      </w:tr>
      <w:tr w:rsidR="00CC49C1" w:rsidRPr="00057E99" w14:paraId="42E00C71" w14:textId="77777777" w:rsidTr="00031153">
        <w:trPr>
          <w:trHeight w:val="25"/>
        </w:trPr>
        <w:tc>
          <w:tcPr>
            <w:tcW w:w="2663" w:type="dxa"/>
          </w:tcPr>
          <w:p w14:paraId="636D1DE5" w14:textId="77777777" w:rsidR="00CC49C1" w:rsidRPr="007A202F" w:rsidRDefault="00CC49C1" w:rsidP="00031153">
            <w:pPr>
              <w:pStyle w:val="Tablebody"/>
            </w:pPr>
            <w:r w:rsidRPr="007A202F">
              <w:t>Overall Team Size</w:t>
            </w:r>
          </w:p>
        </w:tc>
        <w:tc>
          <w:tcPr>
            <w:tcW w:w="7768" w:type="dxa"/>
          </w:tcPr>
          <w:p w14:paraId="6C20D6DF" w14:textId="7020805D" w:rsidR="00CC49C1" w:rsidRPr="007A202F" w:rsidRDefault="009E5DE0" w:rsidP="00031153">
            <w:pPr>
              <w:pStyle w:val="Tablebody"/>
            </w:pPr>
            <w:r>
              <w:t>5 developers, 1 TL, 1 QA, 3 BA</w:t>
            </w:r>
          </w:p>
        </w:tc>
      </w:tr>
      <w:tr w:rsidR="00CC49C1" w:rsidRPr="00E2586A" w14:paraId="4CE41DB4" w14:textId="77777777" w:rsidTr="00031153">
        <w:trPr>
          <w:trHeight w:val="196"/>
        </w:trPr>
        <w:tc>
          <w:tcPr>
            <w:tcW w:w="2663" w:type="dxa"/>
          </w:tcPr>
          <w:p w14:paraId="284A2664" w14:textId="77777777" w:rsidR="00CC49C1" w:rsidRPr="007A202F" w:rsidRDefault="00CC49C1" w:rsidP="00031153">
            <w:pPr>
              <w:pStyle w:val="Tablebody"/>
            </w:pPr>
            <w:r w:rsidRPr="007A202F">
              <w:t>Responsibilities</w:t>
            </w:r>
          </w:p>
        </w:tc>
        <w:tc>
          <w:tcPr>
            <w:tcW w:w="7768" w:type="dxa"/>
          </w:tcPr>
          <w:p w14:paraId="3FAF8DEA" w14:textId="0E4C6FB9" w:rsidR="00CC49C1" w:rsidRPr="007A202F" w:rsidRDefault="009E5DE0" w:rsidP="00031153">
            <w:pPr>
              <w:pStyle w:val="Tablebody"/>
            </w:pPr>
            <w:r w:rsidRPr="009E5DE0">
              <w:t>Legacy system maintenance, functional development (exporting web service), database cluster maintenance</w:t>
            </w:r>
            <w:r w:rsidR="00554137">
              <w:t xml:space="preserve">, </w:t>
            </w:r>
            <w:r w:rsidR="00554137">
              <w:t>deployment</w:t>
            </w:r>
            <w:r w:rsidRPr="009E5DE0">
              <w:t>.</w:t>
            </w:r>
          </w:p>
        </w:tc>
      </w:tr>
      <w:tr w:rsidR="00CC49C1" w:rsidRPr="00E2586A" w14:paraId="3C0CC636" w14:textId="77777777" w:rsidTr="00031153">
        <w:trPr>
          <w:trHeight w:val="20"/>
        </w:trPr>
        <w:tc>
          <w:tcPr>
            <w:tcW w:w="2663" w:type="dxa"/>
            <w:vAlign w:val="top"/>
          </w:tcPr>
          <w:p w14:paraId="6654581B" w14:textId="77777777" w:rsidR="00CC49C1" w:rsidRPr="007A202F" w:rsidRDefault="00CC49C1" w:rsidP="00031153">
            <w:pPr>
              <w:pStyle w:val="Tablebody"/>
            </w:pPr>
            <w:r w:rsidRPr="007A202F">
              <w:rPr>
                <w:rStyle w:val="Strong"/>
                <w:bCs w:val="0"/>
              </w:rPr>
              <w:t>Tools &amp; Technologies</w:t>
            </w:r>
          </w:p>
        </w:tc>
        <w:tc>
          <w:tcPr>
            <w:tcW w:w="7768" w:type="dxa"/>
            <w:vAlign w:val="top"/>
          </w:tcPr>
          <w:p w14:paraId="4CC4FC38" w14:textId="02C9407B" w:rsidR="009E5DE0" w:rsidRPr="006C5C86" w:rsidRDefault="009E5DE0" w:rsidP="009E5DE0">
            <w:pPr>
              <w:pStyle w:val="Tablebody"/>
            </w:pPr>
            <w:r w:rsidRPr="009E5DE0">
              <w:t>.NET 4,</w:t>
            </w:r>
            <w:r w:rsidRPr="00954918">
              <w:t xml:space="preserve"> </w:t>
            </w:r>
            <w:r w:rsidRPr="00954918">
              <w:t>C#</w:t>
            </w:r>
            <w:r>
              <w:t>,</w:t>
            </w:r>
            <w:r w:rsidRPr="009E5DE0">
              <w:t xml:space="preserve"> Visual Basic, ASP Web Forms, Classic ASP, MS SQL 2008, Jenkins</w:t>
            </w:r>
            <w:r>
              <w:t xml:space="preserve">, </w:t>
            </w:r>
            <w:r w:rsidRPr="00954918">
              <w:t>Web Deploy</w:t>
            </w:r>
            <w:r>
              <w:t xml:space="preserve">, Fluent Migrator, </w:t>
            </w:r>
            <w:r w:rsidRPr="00954918">
              <w:t>jQuery</w:t>
            </w:r>
            <w:r>
              <w:t xml:space="preserve">, </w:t>
            </w:r>
            <w:r w:rsidRPr="00954918">
              <w:t>Autofac</w:t>
            </w:r>
            <w:r>
              <w:t>,</w:t>
            </w:r>
            <w:r w:rsidRPr="00954918">
              <w:t xml:space="preserve"> </w:t>
            </w:r>
            <w:r w:rsidRPr="00954918">
              <w:t>LINQ</w:t>
            </w:r>
            <w:r>
              <w:t>, T-SQL,</w:t>
            </w:r>
            <w:r w:rsidRPr="00954918">
              <w:t xml:space="preserve"> </w:t>
            </w:r>
            <w:r w:rsidRPr="00954918">
              <w:t>NLog</w:t>
            </w:r>
            <w:r>
              <w:t xml:space="preserve">, </w:t>
            </w:r>
            <w:r w:rsidRPr="00954918">
              <w:t>NuGet</w:t>
            </w:r>
            <w:r>
              <w:t xml:space="preserve">, </w:t>
            </w:r>
            <w:r w:rsidRPr="00954918">
              <w:t>Jira</w:t>
            </w:r>
            <w:r>
              <w:t xml:space="preserve">, </w:t>
            </w:r>
            <w:r w:rsidRPr="00954918">
              <w:t>IIS</w:t>
            </w:r>
            <w:r w:rsidR="006C5C86">
              <w:t xml:space="preserve">, </w:t>
            </w:r>
            <w:r w:rsidR="006C5C86">
              <w:t>Reflector</w:t>
            </w:r>
            <w:r w:rsidR="006C5C86">
              <w:t xml:space="preserve">, </w:t>
            </w:r>
            <w:r w:rsidR="006C5C86">
              <w:t>dotPeek</w:t>
            </w:r>
            <w:r w:rsidR="00E5029B">
              <w:t>, Reflexil</w:t>
            </w:r>
          </w:p>
        </w:tc>
      </w:tr>
      <w:tr w:rsidR="00CC49C1" w:rsidRPr="00E2586A" w14:paraId="2A524BC6" w14:textId="77777777" w:rsidTr="00031153">
        <w:trPr>
          <w:trHeight w:val="65"/>
        </w:trPr>
        <w:tc>
          <w:tcPr>
            <w:tcW w:w="2663" w:type="dxa"/>
          </w:tcPr>
          <w:p w14:paraId="511CE59A" w14:textId="77777777" w:rsidR="00CC49C1" w:rsidRPr="007A202F" w:rsidRDefault="00CC49C1" w:rsidP="00031153">
            <w:pPr>
              <w:pStyle w:val="Tablebody"/>
            </w:pPr>
            <w:r>
              <w:rPr>
                <w:color w:val="555555"/>
              </w:rPr>
              <w:t>Geography</w:t>
            </w:r>
          </w:p>
        </w:tc>
        <w:tc>
          <w:tcPr>
            <w:tcW w:w="7768" w:type="dxa"/>
          </w:tcPr>
          <w:p w14:paraId="65F312AF" w14:textId="77777777" w:rsidR="006C5C86" w:rsidRDefault="006C5C86" w:rsidP="006C5C86">
            <w:pPr>
              <w:pStyle w:val="Tablebody"/>
            </w:pPr>
            <w:r>
              <w:t>United Kingdom</w:t>
            </w:r>
          </w:p>
          <w:p w14:paraId="5CA11292" w14:textId="77777777" w:rsidR="00CC49C1" w:rsidRPr="007A202F" w:rsidRDefault="00CC49C1" w:rsidP="00031153">
            <w:pPr>
              <w:pStyle w:val="Tablebody"/>
              <w:rPr>
                <w:rStyle w:val="Strong"/>
                <w:bCs w:val="0"/>
              </w:rPr>
            </w:pPr>
            <w:r>
              <w:t>United States</w:t>
            </w:r>
          </w:p>
        </w:tc>
      </w:tr>
    </w:tbl>
    <w:p w14:paraId="3231B183" w14:textId="77777777" w:rsidR="00CC49C1" w:rsidRPr="00CC49C1" w:rsidRDefault="00CC49C1" w:rsidP="00CC49C1">
      <w:pPr>
        <w:rPr>
          <w:lang w:eastAsia="en-US"/>
        </w:rPr>
      </w:pPr>
    </w:p>
    <w:sectPr w:rsidR="00CC49C1" w:rsidRPr="00CC49C1" w:rsidSect="00B23441">
      <w:headerReference w:type="first" r:id="rId13"/>
      <w:type w:val="continuous"/>
      <w:pgSz w:w="12240" w:h="15840" w:code="1"/>
      <w:pgMar w:top="720" w:right="720" w:bottom="720" w:left="720" w:header="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0BEDC2" w14:textId="77777777" w:rsidR="00974E2F" w:rsidRDefault="00974E2F" w:rsidP="00474571">
      <w:r>
        <w:separator/>
      </w:r>
    </w:p>
    <w:p w14:paraId="3FACF787" w14:textId="77777777" w:rsidR="00974E2F" w:rsidRDefault="00974E2F" w:rsidP="00474571"/>
  </w:endnote>
  <w:endnote w:type="continuationSeparator" w:id="0">
    <w:p w14:paraId="5B6D6A97" w14:textId="77777777" w:rsidR="00974E2F" w:rsidRDefault="00974E2F" w:rsidP="00474571">
      <w:r>
        <w:continuationSeparator/>
      </w:r>
    </w:p>
    <w:p w14:paraId="0F9EF8E0" w14:textId="77777777" w:rsidR="00974E2F" w:rsidRDefault="00974E2F" w:rsidP="004745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A1BB79A-D906-45F1-A554-BC47112704F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13EB5EDA-10F3-41DA-A0C7-B912D26982DC}"/>
    <w:embedBold r:id="rId3" w:fontKey="{2F111614-577B-46BC-8E50-42290E34D913}"/>
    <w:embedItalic r:id="rId4" w:fontKey="{95358155-CFED-462F-93E8-3E414635190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7C0C1C0A-A541-4421-9FEE-D7E187ED311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1541769-7BDF-490C-86A7-CF7E98C85743}"/>
  </w:font>
  <w:font w:name="Pragmatica Light">
    <w:altName w:val="Corbel"/>
    <w:charset w:val="CC"/>
    <w:family w:val="swiss"/>
    <w:pitch w:val="variable"/>
    <w:sig w:usb0="800002FF" w:usb1="5000204A" w:usb2="00000000" w:usb3="00000000" w:csb0="00000097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7" w:fontKey="{94BE1EDE-2CFB-4935-9C47-DE5652DC7013}"/>
  </w:font>
  <w:font w:name="November Pro Lt">
    <w:altName w:val="Arial"/>
    <w:panose1 w:val="00000000000000000000"/>
    <w:charset w:val="00"/>
    <w:family w:val="modern"/>
    <w:notTrueType/>
    <w:pitch w:val="variable"/>
    <w:sig w:usb0="E00002FF" w:usb1="5001E4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vember Pro Med">
    <w:altName w:val="Arial"/>
    <w:panose1 w:val="00000000000000000000"/>
    <w:charset w:val="00"/>
    <w:family w:val="modern"/>
    <w:notTrueType/>
    <w:pitch w:val="variable"/>
    <w:sig w:usb0="E00002FF" w:usb1="5001E47B" w:usb2="00000000" w:usb3="00000000" w:csb0="0000019F" w:csb1="00000000"/>
  </w:font>
  <w:font w:name="Trump Soft Pro">
    <w:altName w:val="Arial Narrow"/>
    <w:panose1 w:val="00000000000000000000"/>
    <w:charset w:val="00"/>
    <w:family w:val="modern"/>
    <w:notTrueType/>
    <w:pitch w:val="variable"/>
    <w:sig w:usb0="A00002AF" w:usb1="5000005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9F61757F-F911-4557-A677-8E028FE46DF6}"/>
    <w:embedBold r:id="rId9" w:fontKey="{253A3EC5-4553-4B16-9762-4183AD50918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64A1F63B-DF4E-4176-AEEB-B15D1C73608C}"/>
    <w:embedBold r:id="rId11" w:fontKey="{211DA583-F458-4881-9E29-CA8851F7F1CA}"/>
  </w:font>
  <w:font w:name="Pragmatica">
    <w:altName w:val="Corbel"/>
    <w:charset w:val="CC"/>
    <w:family w:val="swiss"/>
    <w:pitch w:val="variable"/>
    <w:sig w:usb0="C40006FF" w:usb1="500078F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2" w:fontKey="{0F0AAAEE-25D2-4C7C-B1D0-0E1F20D9A210}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FEB50C" w14:textId="77777777" w:rsidR="00974E2F" w:rsidRDefault="00974E2F" w:rsidP="00474571">
      <w:r>
        <w:separator/>
      </w:r>
    </w:p>
    <w:p w14:paraId="20745D29" w14:textId="77777777" w:rsidR="00974E2F" w:rsidRDefault="00974E2F" w:rsidP="00474571"/>
  </w:footnote>
  <w:footnote w:type="continuationSeparator" w:id="0">
    <w:p w14:paraId="069BCD92" w14:textId="77777777" w:rsidR="00974E2F" w:rsidRDefault="00974E2F" w:rsidP="00474571">
      <w:r>
        <w:continuationSeparator/>
      </w:r>
    </w:p>
    <w:p w14:paraId="222A1C6D" w14:textId="77777777" w:rsidR="00974E2F" w:rsidRDefault="00974E2F" w:rsidP="0047457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ACDC40" w14:textId="77777777" w:rsidR="00F219CB" w:rsidRDefault="00F219CB" w:rsidP="00F219CB">
    <w:pPr>
      <w:pStyle w:val="Header"/>
      <w:tabs>
        <w:tab w:val="left" w:pos="227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96" type="#_x0000_t75" style="width:49.5pt;height:42pt;visibility:visible" o:bullet="t">
        <v:imagedata r:id="rId1" o:title=""/>
      </v:shape>
    </w:pict>
  </w:numPicBullet>
  <w:numPicBullet w:numPicBulletId="1">
    <w:pict>
      <v:shape id="_x0000_i1697" type="#_x0000_t75" style="width:56.25pt;height:56.25pt" o:bullet="t">
        <v:imagedata r:id="rId2" o:title="Asset 1"/>
      </v:shape>
    </w:pict>
  </w:numPicBullet>
  <w:numPicBullet w:numPicBulletId="2">
    <w:pict>
      <v:shape id="_x0000_i1698" type="#_x0000_t75" style="width:30.75pt;height:26.25pt" o:bullet="t">
        <v:imagedata r:id="rId3" o:title="Asset 1"/>
      </v:shape>
    </w:pict>
  </w:numPicBullet>
  <w:numPicBullet w:numPicBulletId="3">
    <w:pict>
      <v:shape id="_x0000_i1699" type="#_x0000_t75" style="width:30.75pt;height:26.25pt" o:bullet="t">
        <v:imagedata r:id="rId4" o:title="Asset 2"/>
      </v:shape>
    </w:pict>
  </w:numPicBullet>
  <w:numPicBullet w:numPicBulletId="4">
    <w:pict>
      <v:shape id="_x0000_i1700" type="#_x0000_t75" style="width:33.75pt;height:33.75pt" o:bullet="t">
        <v:imagedata r:id="rId5" o:title="Asset 3"/>
      </v:shape>
    </w:pict>
  </w:numPicBullet>
  <w:abstractNum w:abstractNumId="0" w15:restartNumberingAfterBreak="0">
    <w:nsid w:val="FFFFFF7C"/>
    <w:multiLevelType w:val="singleLevel"/>
    <w:tmpl w:val="6F405EC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68CAA8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E58047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3BE9D4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1049A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654F8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8ECBBE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4C25C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31C7C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06EE7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E36ACA"/>
    <w:multiLevelType w:val="hybridMultilevel"/>
    <w:tmpl w:val="93280886"/>
    <w:lvl w:ilvl="0" w:tplc="8E76A760">
      <w:start w:val="1"/>
      <w:numFmt w:val="bullet"/>
      <w:lvlText w:val=""/>
      <w:lvlPicBulletId w:val="4"/>
      <w:lvlJc w:val="left"/>
      <w:pPr>
        <w:ind w:left="1777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11" w15:restartNumberingAfterBreak="0">
    <w:nsid w:val="079A50CB"/>
    <w:multiLevelType w:val="multilevel"/>
    <w:tmpl w:val="53347B58"/>
    <w:lvl w:ilvl="0">
      <w:start w:val="1"/>
      <w:numFmt w:val="bullet"/>
      <w:pStyle w:val="NegativeBullets"/>
      <w:lvlText w:val=""/>
      <w:lvlPicBulletId w:val="4"/>
      <w:lvlJc w:val="left"/>
      <w:pPr>
        <w:ind w:left="567" w:hanging="567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PicBulletId w:val="4"/>
      <w:lvlJc w:val="left"/>
      <w:pPr>
        <w:ind w:left="1418" w:hanging="567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PicBulletId w:val="4"/>
      <w:lvlJc w:val="left"/>
      <w:pPr>
        <w:ind w:left="2552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PicBulletId w:val="4"/>
      <w:lvlJc w:val="left"/>
      <w:pPr>
        <w:ind w:left="3686" w:hanging="567"/>
      </w:pPr>
      <w:rPr>
        <w:rFonts w:ascii="Symbol" w:hAnsi="Symbol" w:hint="default"/>
        <w:color w:val="auto"/>
      </w:rPr>
    </w:lvl>
    <w:lvl w:ilvl="4">
      <w:start w:val="1"/>
      <w:numFmt w:val="bullet"/>
      <w:lvlText w:val=""/>
      <w:lvlPicBulletId w:val="4"/>
      <w:lvlJc w:val="left"/>
      <w:pPr>
        <w:tabs>
          <w:tab w:val="num" w:pos="4253"/>
        </w:tabs>
        <w:ind w:left="4820" w:hanging="567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PicBulletId w:val="4"/>
      <w:lvlJc w:val="left"/>
      <w:pPr>
        <w:tabs>
          <w:tab w:val="num" w:pos="5387"/>
        </w:tabs>
        <w:ind w:left="5954" w:hanging="567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PicBulletId w:val="4"/>
      <w:lvlJc w:val="left"/>
      <w:pPr>
        <w:tabs>
          <w:tab w:val="num" w:pos="6521"/>
        </w:tabs>
        <w:ind w:left="7088" w:hanging="567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PicBulletId w:val="4"/>
      <w:lvlJc w:val="left"/>
      <w:pPr>
        <w:tabs>
          <w:tab w:val="num" w:pos="7655"/>
        </w:tabs>
        <w:ind w:left="8222" w:hanging="567"/>
      </w:pPr>
      <w:rPr>
        <w:rFonts w:ascii="Symbol" w:hAnsi="Symbol" w:hint="default"/>
        <w:color w:val="auto"/>
      </w:rPr>
    </w:lvl>
    <w:lvl w:ilvl="8">
      <w:start w:val="1"/>
      <w:numFmt w:val="bullet"/>
      <w:lvlText w:val=""/>
      <w:lvlPicBulletId w:val="4"/>
      <w:lvlJc w:val="left"/>
      <w:pPr>
        <w:ind w:left="9356" w:hanging="567"/>
      </w:pPr>
      <w:rPr>
        <w:rFonts w:ascii="Symbol" w:hAnsi="Symbol" w:hint="default"/>
        <w:color w:val="auto"/>
      </w:rPr>
    </w:lvl>
  </w:abstractNum>
  <w:abstractNum w:abstractNumId="12" w15:restartNumberingAfterBreak="0">
    <w:nsid w:val="0FE049F3"/>
    <w:multiLevelType w:val="multilevel"/>
    <w:tmpl w:val="A480492A"/>
    <w:lvl w:ilvl="0">
      <w:start w:val="1"/>
      <w:numFmt w:val="decimal"/>
      <w:lvlText w:val="%1."/>
      <w:lvlJc w:val="left"/>
      <w:pPr>
        <w:ind w:left="4114" w:hanging="360"/>
      </w:pPr>
      <w:rPr>
        <w:rFonts w:ascii="Pragmatica Light" w:hAnsi="Pragmatica Light" w:hint="default"/>
        <w:color w:val="20AD65"/>
        <w:sz w:val="24"/>
      </w:rPr>
    </w:lvl>
    <w:lvl w:ilvl="1">
      <w:start w:val="1"/>
      <w:numFmt w:val="lowerLetter"/>
      <w:lvlText w:val="%2."/>
      <w:lvlJc w:val="left"/>
      <w:pPr>
        <w:ind w:left="4834" w:hanging="360"/>
      </w:pPr>
      <w:rPr>
        <w:rFonts w:hint="default"/>
        <w:color w:val="20AD65" w:themeColor="text2"/>
      </w:rPr>
    </w:lvl>
    <w:lvl w:ilvl="2">
      <w:start w:val="1"/>
      <w:numFmt w:val="lowerRoman"/>
      <w:lvlText w:val="%3."/>
      <w:lvlJc w:val="right"/>
      <w:pPr>
        <w:ind w:left="5554" w:hanging="180"/>
      </w:pPr>
      <w:rPr>
        <w:rFonts w:hint="default"/>
        <w:color w:val="20AD65" w:themeColor="text2"/>
      </w:rPr>
    </w:lvl>
    <w:lvl w:ilvl="3">
      <w:start w:val="1"/>
      <w:numFmt w:val="decimal"/>
      <w:lvlText w:val="%4."/>
      <w:lvlJc w:val="left"/>
      <w:pPr>
        <w:ind w:left="6274" w:hanging="360"/>
      </w:pPr>
    </w:lvl>
    <w:lvl w:ilvl="4">
      <w:start w:val="1"/>
      <w:numFmt w:val="lowerLetter"/>
      <w:lvlText w:val="%5."/>
      <w:lvlJc w:val="left"/>
      <w:pPr>
        <w:ind w:left="6994" w:hanging="360"/>
      </w:pPr>
    </w:lvl>
    <w:lvl w:ilvl="5">
      <w:start w:val="1"/>
      <w:numFmt w:val="lowerRoman"/>
      <w:lvlText w:val="%6."/>
      <w:lvlJc w:val="right"/>
      <w:pPr>
        <w:ind w:left="7714" w:hanging="180"/>
      </w:pPr>
    </w:lvl>
    <w:lvl w:ilvl="6">
      <w:start w:val="1"/>
      <w:numFmt w:val="decimal"/>
      <w:lvlText w:val="%7."/>
      <w:lvlJc w:val="left"/>
      <w:pPr>
        <w:ind w:left="8434" w:hanging="360"/>
      </w:pPr>
    </w:lvl>
    <w:lvl w:ilvl="7">
      <w:start w:val="1"/>
      <w:numFmt w:val="lowerLetter"/>
      <w:lvlText w:val="%8."/>
      <w:lvlJc w:val="left"/>
      <w:pPr>
        <w:ind w:left="9154" w:hanging="360"/>
      </w:pPr>
    </w:lvl>
    <w:lvl w:ilvl="8">
      <w:start w:val="1"/>
      <w:numFmt w:val="lowerRoman"/>
      <w:lvlText w:val="%9."/>
      <w:lvlJc w:val="right"/>
      <w:pPr>
        <w:ind w:left="9874" w:hanging="180"/>
      </w:pPr>
    </w:lvl>
  </w:abstractNum>
  <w:abstractNum w:abstractNumId="13" w15:restartNumberingAfterBreak="0">
    <w:nsid w:val="18EC49FC"/>
    <w:multiLevelType w:val="hybridMultilevel"/>
    <w:tmpl w:val="1BDAE3E8"/>
    <w:lvl w:ilvl="0" w:tplc="FFB21490">
      <w:start w:val="1"/>
      <w:numFmt w:val="bullet"/>
      <w:pStyle w:val="ArrowGreenBullets"/>
      <w:lvlText w:val=""/>
      <w:lvlJc w:val="left"/>
      <w:pPr>
        <w:tabs>
          <w:tab w:val="num" w:pos="454"/>
        </w:tabs>
        <w:ind w:left="454" w:hanging="341"/>
      </w:pPr>
      <w:rPr>
        <w:rFonts w:ascii="Webdings" w:hAnsi="Webdings" w:hint="default"/>
        <w:color w:val="42B90F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F859AB"/>
    <w:multiLevelType w:val="multilevel"/>
    <w:tmpl w:val="86D064B6"/>
    <w:lvl w:ilvl="0">
      <w:start w:val="1"/>
      <w:numFmt w:val="bullet"/>
      <w:pStyle w:val="PositiveBullets"/>
      <w:lvlText w:val=""/>
      <w:lvlPicBulletId w:val="3"/>
      <w:lvlJc w:val="left"/>
      <w:pPr>
        <w:ind w:left="567" w:hanging="567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PicBulletId w:val="3"/>
      <w:lvlJc w:val="left"/>
      <w:pPr>
        <w:ind w:left="1418" w:hanging="567"/>
      </w:pPr>
      <w:rPr>
        <w:rFonts w:ascii="Symbol" w:hAnsi="Symbol" w:hint="default"/>
        <w:color w:val="auto"/>
        <w:sz w:val="24"/>
      </w:rPr>
    </w:lvl>
    <w:lvl w:ilvl="2">
      <w:start w:val="1"/>
      <w:numFmt w:val="bullet"/>
      <w:lvlText w:val=""/>
      <w:lvlPicBulletId w:val="3"/>
      <w:lvlJc w:val="left"/>
      <w:pPr>
        <w:ind w:left="2552" w:hanging="567"/>
      </w:pPr>
      <w:rPr>
        <w:rFonts w:ascii="Symbol" w:hAnsi="Symbol" w:hint="default"/>
        <w:color w:val="auto"/>
        <w:sz w:val="24"/>
      </w:rPr>
    </w:lvl>
    <w:lvl w:ilvl="3">
      <w:start w:val="1"/>
      <w:numFmt w:val="bullet"/>
      <w:lvlText w:val=""/>
      <w:lvlPicBulletId w:val="3"/>
      <w:lvlJc w:val="left"/>
      <w:pPr>
        <w:ind w:left="3686" w:hanging="567"/>
      </w:pPr>
      <w:rPr>
        <w:rFonts w:ascii="Symbol" w:hAnsi="Symbol" w:hint="default"/>
        <w:color w:val="auto"/>
        <w:sz w:val="24"/>
      </w:rPr>
    </w:lvl>
    <w:lvl w:ilvl="4">
      <w:start w:val="1"/>
      <w:numFmt w:val="bullet"/>
      <w:lvlText w:val=""/>
      <w:lvlPicBulletId w:val="3"/>
      <w:lvlJc w:val="left"/>
      <w:pPr>
        <w:ind w:left="4820" w:hanging="567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PicBulletId w:val="3"/>
      <w:lvlJc w:val="left"/>
      <w:pPr>
        <w:ind w:left="5954" w:hanging="567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PicBulletId w:val="3"/>
      <w:lvlJc w:val="left"/>
      <w:pPr>
        <w:ind w:left="7088" w:hanging="567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PicBulletId w:val="3"/>
      <w:lvlJc w:val="left"/>
      <w:pPr>
        <w:tabs>
          <w:tab w:val="num" w:pos="7655"/>
        </w:tabs>
        <w:ind w:left="8222" w:hanging="567"/>
      </w:pPr>
      <w:rPr>
        <w:rFonts w:ascii="Symbol" w:hAnsi="Symbol" w:hint="default"/>
        <w:color w:val="auto"/>
      </w:rPr>
    </w:lvl>
    <w:lvl w:ilvl="8">
      <w:start w:val="1"/>
      <w:numFmt w:val="bullet"/>
      <w:lvlText w:val=""/>
      <w:lvlPicBulletId w:val="3"/>
      <w:lvlJc w:val="left"/>
      <w:pPr>
        <w:ind w:left="9356" w:hanging="567"/>
      </w:pPr>
      <w:rPr>
        <w:rFonts w:ascii="Symbol" w:hAnsi="Symbol" w:hint="default"/>
        <w:color w:val="auto"/>
      </w:rPr>
    </w:lvl>
  </w:abstractNum>
  <w:abstractNum w:abstractNumId="15" w15:restartNumberingAfterBreak="0">
    <w:nsid w:val="1FFA6CFB"/>
    <w:multiLevelType w:val="multilevel"/>
    <w:tmpl w:val="CC569132"/>
    <w:lvl w:ilvl="0">
      <w:start w:val="1"/>
      <w:numFmt w:val="decimal"/>
      <w:lvlText w:val="%1."/>
      <w:lvlJc w:val="left"/>
      <w:pPr>
        <w:ind w:left="851" w:hanging="567"/>
      </w:pPr>
      <w:rPr>
        <w:rFonts w:ascii="Pragmatica Light" w:hAnsi="Pragmatica Light" w:hint="default"/>
        <w:color w:val="20AD65"/>
        <w:sz w:val="24"/>
      </w:rPr>
    </w:lvl>
    <w:lvl w:ilvl="1">
      <w:start w:val="1"/>
      <w:numFmt w:val="lowerLetter"/>
      <w:lvlText w:val="%2."/>
      <w:lvlJc w:val="left"/>
      <w:pPr>
        <w:ind w:left="1985" w:hanging="567"/>
      </w:pPr>
      <w:rPr>
        <w:rFonts w:hint="default"/>
        <w:color w:val="20AD65" w:themeColor="text2"/>
      </w:rPr>
    </w:lvl>
    <w:lvl w:ilvl="2">
      <w:start w:val="1"/>
      <w:numFmt w:val="lowerRoman"/>
      <w:lvlText w:val="%3."/>
      <w:lvlJc w:val="right"/>
      <w:pPr>
        <w:ind w:left="3119" w:hanging="567"/>
      </w:pPr>
      <w:rPr>
        <w:rFonts w:hint="default"/>
        <w:color w:val="20AD65" w:themeColor="text2"/>
      </w:rPr>
    </w:lvl>
    <w:lvl w:ilvl="3">
      <w:start w:val="1"/>
      <w:numFmt w:val="decimal"/>
      <w:lvlText w:val="%4."/>
      <w:lvlJc w:val="left"/>
      <w:pPr>
        <w:ind w:left="4253" w:hanging="567"/>
      </w:pPr>
      <w:rPr>
        <w:rFonts w:hint="default"/>
        <w:color w:val="20AD65" w:themeColor="text2"/>
      </w:rPr>
    </w:lvl>
    <w:lvl w:ilvl="4">
      <w:start w:val="1"/>
      <w:numFmt w:val="lowerLetter"/>
      <w:lvlText w:val="%5."/>
      <w:lvlJc w:val="left"/>
      <w:pPr>
        <w:ind w:left="699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71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43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15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874" w:hanging="180"/>
      </w:pPr>
      <w:rPr>
        <w:rFonts w:hint="default"/>
      </w:rPr>
    </w:lvl>
  </w:abstractNum>
  <w:abstractNum w:abstractNumId="16" w15:restartNumberingAfterBreak="0">
    <w:nsid w:val="24631669"/>
    <w:multiLevelType w:val="hybridMultilevel"/>
    <w:tmpl w:val="30823F8A"/>
    <w:lvl w:ilvl="0" w:tplc="FD58D366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  <w:color w:val="20AD65"/>
      </w:rPr>
    </w:lvl>
    <w:lvl w:ilvl="1" w:tplc="A4C472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0AD65" w:themeColor="text2"/>
      </w:rPr>
    </w:lvl>
    <w:lvl w:ilvl="2" w:tplc="63F8B3A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20AD65" w:themeColor="text2"/>
      </w:rPr>
    </w:lvl>
    <w:lvl w:ilvl="3" w:tplc="F962AFDA">
      <w:start w:val="1"/>
      <w:numFmt w:val="bullet"/>
      <w:lvlText w:val="•"/>
      <w:lvlJc w:val="left"/>
      <w:pPr>
        <w:ind w:left="2880" w:hanging="360"/>
      </w:pPr>
      <w:rPr>
        <w:rFonts w:ascii="Pragmatica Light" w:hAnsi="Pragmatica Light" w:hint="default"/>
        <w:color w:val="20AD65" w:themeColor="text2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73443E"/>
    <w:multiLevelType w:val="hybridMultilevel"/>
    <w:tmpl w:val="721E7DB0"/>
    <w:lvl w:ilvl="0" w:tplc="69E6F3C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925ABC"/>
    <w:multiLevelType w:val="multilevel"/>
    <w:tmpl w:val="986E3FDC"/>
    <w:lvl w:ilvl="0">
      <w:start w:val="1"/>
      <w:numFmt w:val="bullet"/>
      <w:pStyle w:val="Bullet1"/>
      <w:lvlText w:val=""/>
      <w:lvlJc w:val="left"/>
      <w:pPr>
        <w:ind w:left="567" w:hanging="567"/>
      </w:pPr>
      <w:rPr>
        <w:rFonts w:ascii="Symbol" w:hAnsi="Symbol" w:hint="default"/>
        <w:color w:val="20AD65"/>
      </w:rPr>
    </w:lvl>
    <w:lvl w:ilvl="1">
      <w:start w:val="1"/>
      <w:numFmt w:val="bullet"/>
      <w:lvlText w:val="o"/>
      <w:lvlJc w:val="left"/>
      <w:pPr>
        <w:ind w:left="1418" w:hanging="567"/>
      </w:pPr>
      <w:rPr>
        <w:rFonts w:ascii="Courier New" w:hAnsi="Courier New" w:hint="default"/>
        <w:color w:val="20AD65" w:themeColor="text2"/>
      </w:rPr>
    </w:lvl>
    <w:lvl w:ilvl="2">
      <w:start w:val="1"/>
      <w:numFmt w:val="bullet"/>
      <w:lvlText w:val=""/>
      <w:lvlJc w:val="left"/>
      <w:pPr>
        <w:tabs>
          <w:tab w:val="num" w:pos="2552"/>
        </w:tabs>
        <w:ind w:left="2552" w:hanging="567"/>
      </w:pPr>
      <w:rPr>
        <w:rFonts w:ascii="Symbol" w:hAnsi="Symbol" w:hint="default"/>
        <w:color w:val="20AD65" w:themeColor="text2"/>
      </w:rPr>
    </w:lvl>
    <w:lvl w:ilvl="3">
      <w:start w:val="1"/>
      <w:numFmt w:val="bullet"/>
      <w:lvlText w:val="•"/>
      <w:lvlJc w:val="left"/>
      <w:pPr>
        <w:tabs>
          <w:tab w:val="num" w:pos="3742"/>
        </w:tabs>
        <w:ind w:left="3686" w:hanging="567"/>
      </w:pPr>
      <w:rPr>
        <w:rFonts w:ascii="Pragmatica Light" w:hAnsi="Pragmatica Light" w:hint="default"/>
        <w:color w:val="20AD65" w:themeColor="text2"/>
      </w:rPr>
    </w:lvl>
    <w:lvl w:ilvl="4">
      <w:start w:val="1"/>
      <w:numFmt w:val="bullet"/>
      <w:lvlText w:val="o"/>
      <w:lvlJc w:val="left"/>
      <w:pPr>
        <w:ind w:left="5387" w:hanging="567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D82E42"/>
    <w:multiLevelType w:val="hybridMultilevel"/>
    <w:tmpl w:val="C5BC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4A7B09"/>
    <w:multiLevelType w:val="hybridMultilevel"/>
    <w:tmpl w:val="B4D25930"/>
    <w:lvl w:ilvl="0" w:tplc="F0408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B53A8"/>
    <w:multiLevelType w:val="hybridMultilevel"/>
    <w:tmpl w:val="4790C39C"/>
    <w:lvl w:ilvl="0" w:tplc="B468A9B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8A2D1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77C0FB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23242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B4CF4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7E05F1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236E8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EFC517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56160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FFB0B41"/>
    <w:multiLevelType w:val="hybridMultilevel"/>
    <w:tmpl w:val="912CC588"/>
    <w:lvl w:ilvl="0" w:tplc="86B67850">
      <w:start w:val="1"/>
      <w:numFmt w:val="bullet"/>
      <w:lvlText w:val=""/>
      <w:lvlPicBulletId w:val="3"/>
      <w:lvlJc w:val="left"/>
      <w:pPr>
        <w:ind w:left="2765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31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76" w:hanging="360"/>
      </w:pPr>
      <w:rPr>
        <w:rFonts w:ascii="Wingdings" w:hAnsi="Wingdings" w:hint="default"/>
      </w:rPr>
    </w:lvl>
  </w:abstractNum>
  <w:abstractNum w:abstractNumId="23" w15:restartNumberingAfterBreak="0">
    <w:nsid w:val="51DA5045"/>
    <w:multiLevelType w:val="hybridMultilevel"/>
    <w:tmpl w:val="810ADC78"/>
    <w:lvl w:ilvl="0" w:tplc="017C540E">
      <w:start w:val="1"/>
      <w:numFmt w:val="bullet"/>
      <w:pStyle w:val="ArrowBlueBullets"/>
      <w:lvlText w:val=""/>
      <w:lvlJc w:val="left"/>
      <w:pPr>
        <w:tabs>
          <w:tab w:val="num" w:pos="341"/>
        </w:tabs>
        <w:ind w:left="341" w:hanging="341"/>
      </w:pPr>
      <w:rPr>
        <w:rFonts w:ascii="Webdings" w:hAnsi="Webdings" w:hint="default"/>
        <w:color w:val="2E4FB2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592A3B"/>
    <w:multiLevelType w:val="hybridMultilevel"/>
    <w:tmpl w:val="44D2B4FA"/>
    <w:lvl w:ilvl="0" w:tplc="4EDE2E8E">
      <w:start w:val="1"/>
      <w:numFmt w:val="bullet"/>
      <w:lvlText w:val=""/>
      <w:lvlPicBulletId w:val="1"/>
      <w:lvlJc w:val="center"/>
      <w:pPr>
        <w:ind w:left="1004" w:hanging="360"/>
      </w:pPr>
      <w:rPr>
        <w:rFonts w:ascii="Symbol" w:hAnsi="Symbol" w:hint="default"/>
        <w:color w:val="auto"/>
        <w:sz w:val="16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5E5728"/>
    <w:multiLevelType w:val="multilevel"/>
    <w:tmpl w:val="A480492A"/>
    <w:lvl w:ilvl="0">
      <w:start w:val="1"/>
      <w:numFmt w:val="decimal"/>
      <w:lvlText w:val="%1."/>
      <w:lvlJc w:val="left"/>
      <w:pPr>
        <w:ind w:left="4114" w:hanging="360"/>
      </w:pPr>
      <w:rPr>
        <w:rFonts w:ascii="Pragmatica Light" w:hAnsi="Pragmatica Light" w:hint="default"/>
        <w:color w:val="20AD65"/>
        <w:sz w:val="24"/>
      </w:rPr>
    </w:lvl>
    <w:lvl w:ilvl="1">
      <w:start w:val="1"/>
      <w:numFmt w:val="lowerLetter"/>
      <w:lvlText w:val="%2."/>
      <w:lvlJc w:val="left"/>
      <w:pPr>
        <w:ind w:left="4834" w:hanging="360"/>
      </w:pPr>
      <w:rPr>
        <w:rFonts w:hint="default"/>
        <w:color w:val="20AD65" w:themeColor="text2"/>
      </w:rPr>
    </w:lvl>
    <w:lvl w:ilvl="2">
      <w:start w:val="1"/>
      <w:numFmt w:val="lowerRoman"/>
      <w:lvlText w:val="%3."/>
      <w:lvlJc w:val="right"/>
      <w:pPr>
        <w:ind w:left="5554" w:hanging="180"/>
      </w:pPr>
      <w:rPr>
        <w:rFonts w:hint="default"/>
        <w:color w:val="20AD65" w:themeColor="text2"/>
      </w:rPr>
    </w:lvl>
    <w:lvl w:ilvl="3">
      <w:start w:val="1"/>
      <w:numFmt w:val="decimal"/>
      <w:lvlText w:val="%4."/>
      <w:lvlJc w:val="left"/>
      <w:pPr>
        <w:ind w:left="6274" w:hanging="360"/>
      </w:pPr>
    </w:lvl>
    <w:lvl w:ilvl="4">
      <w:start w:val="1"/>
      <w:numFmt w:val="lowerLetter"/>
      <w:lvlText w:val="%5."/>
      <w:lvlJc w:val="left"/>
      <w:pPr>
        <w:ind w:left="6994" w:hanging="360"/>
      </w:pPr>
    </w:lvl>
    <w:lvl w:ilvl="5">
      <w:start w:val="1"/>
      <w:numFmt w:val="lowerRoman"/>
      <w:lvlText w:val="%6."/>
      <w:lvlJc w:val="right"/>
      <w:pPr>
        <w:ind w:left="7714" w:hanging="180"/>
      </w:pPr>
    </w:lvl>
    <w:lvl w:ilvl="6">
      <w:start w:val="1"/>
      <w:numFmt w:val="decimal"/>
      <w:lvlText w:val="%7."/>
      <w:lvlJc w:val="left"/>
      <w:pPr>
        <w:ind w:left="8434" w:hanging="360"/>
      </w:pPr>
    </w:lvl>
    <w:lvl w:ilvl="7">
      <w:start w:val="1"/>
      <w:numFmt w:val="lowerLetter"/>
      <w:lvlText w:val="%8."/>
      <w:lvlJc w:val="left"/>
      <w:pPr>
        <w:ind w:left="9154" w:hanging="360"/>
      </w:pPr>
    </w:lvl>
    <w:lvl w:ilvl="8">
      <w:start w:val="1"/>
      <w:numFmt w:val="lowerRoman"/>
      <w:lvlText w:val="%9."/>
      <w:lvlJc w:val="right"/>
      <w:pPr>
        <w:ind w:left="9874" w:hanging="180"/>
      </w:pPr>
    </w:lvl>
  </w:abstractNum>
  <w:abstractNum w:abstractNumId="26" w15:restartNumberingAfterBreak="0">
    <w:nsid w:val="59525EC1"/>
    <w:multiLevelType w:val="hybridMultilevel"/>
    <w:tmpl w:val="A7C25A64"/>
    <w:lvl w:ilvl="0" w:tplc="FD58D366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  <w:color w:val="20AD65"/>
      </w:rPr>
    </w:lvl>
    <w:lvl w:ilvl="1" w:tplc="A4C472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0AD65" w:themeColor="text2"/>
      </w:rPr>
    </w:lvl>
    <w:lvl w:ilvl="2" w:tplc="F962AFDA">
      <w:start w:val="1"/>
      <w:numFmt w:val="bullet"/>
      <w:lvlText w:val="•"/>
      <w:lvlJc w:val="left"/>
      <w:pPr>
        <w:ind w:left="2160" w:hanging="360"/>
      </w:pPr>
      <w:rPr>
        <w:rFonts w:ascii="Pragmatica Light" w:hAnsi="Pragmatica Light" w:hint="default"/>
        <w:color w:val="20AD65" w:themeColor="text2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A876F5"/>
    <w:multiLevelType w:val="multilevel"/>
    <w:tmpl w:val="EF16A030"/>
    <w:lvl w:ilvl="0">
      <w:start w:val="1"/>
      <w:numFmt w:val="bullet"/>
      <w:lvlText w:val=""/>
      <w:lvlPicBulletId w:val="3"/>
      <w:lvlJc w:val="left"/>
      <w:pPr>
        <w:ind w:left="851" w:hanging="567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PicBulletId w:val="3"/>
      <w:lvlJc w:val="left"/>
      <w:pPr>
        <w:ind w:left="1985" w:hanging="567"/>
      </w:pPr>
      <w:rPr>
        <w:rFonts w:ascii="Symbol" w:hAnsi="Symbol" w:hint="default"/>
        <w:color w:val="auto"/>
        <w:sz w:val="24"/>
      </w:rPr>
    </w:lvl>
    <w:lvl w:ilvl="2">
      <w:start w:val="1"/>
      <w:numFmt w:val="bullet"/>
      <w:lvlText w:val=""/>
      <w:lvlPicBulletId w:val="3"/>
      <w:lvlJc w:val="left"/>
      <w:pPr>
        <w:ind w:left="3119" w:hanging="567"/>
      </w:pPr>
      <w:rPr>
        <w:rFonts w:ascii="Symbol" w:hAnsi="Symbol" w:hint="default"/>
        <w:color w:val="auto"/>
        <w:sz w:val="24"/>
      </w:rPr>
    </w:lvl>
    <w:lvl w:ilvl="3">
      <w:start w:val="1"/>
      <w:numFmt w:val="bullet"/>
      <w:lvlText w:val=""/>
      <w:lvlPicBulletId w:val="3"/>
      <w:lvlJc w:val="left"/>
      <w:pPr>
        <w:ind w:left="4253" w:hanging="567"/>
      </w:pPr>
      <w:rPr>
        <w:rFonts w:ascii="Symbol" w:hAnsi="Symbol" w:hint="default"/>
        <w:color w:val="auto"/>
        <w:sz w:val="24"/>
      </w:rPr>
    </w:lvl>
    <w:lvl w:ilvl="4">
      <w:start w:val="1"/>
      <w:numFmt w:val="bullet"/>
      <w:lvlText w:val="o"/>
      <w:lvlJc w:val="left"/>
      <w:pPr>
        <w:ind w:left="52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01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73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4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176" w:hanging="360"/>
      </w:pPr>
      <w:rPr>
        <w:rFonts w:ascii="Wingdings" w:hAnsi="Wingdings" w:hint="default"/>
      </w:rPr>
    </w:lvl>
  </w:abstractNum>
  <w:abstractNum w:abstractNumId="28" w15:restartNumberingAfterBreak="0">
    <w:nsid w:val="75FC2217"/>
    <w:multiLevelType w:val="hybridMultilevel"/>
    <w:tmpl w:val="04E06230"/>
    <w:lvl w:ilvl="0" w:tplc="FD58D366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  <w:color w:val="20AD65"/>
      </w:rPr>
    </w:lvl>
    <w:lvl w:ilvl="1" w:tplc="A4C472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0AD65" w:themeColor="text2"/>
      </w:rPr>
    </w:lvl>
    <w:lvl w:ilvl="2" w:tplc="CA94203C">
      <w:start w:val="1"/>
      <w:numFmt w:val="bullet"/>
      <w:lvlText w:val="•"/>
      <w:lvlJc w:val="left"/>
      <w:pPr>
        <w:ind w:left="2160" w:hanging="360"/>
      </w:pPr>
      <w:rPr>
        <w:rFonts w:ascii="Pragmatica Light" w:hAnsi="Pragmatica Light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FF58BD"/>
    <w:multiLevelType w:val="multilevel"/>
    <w:tmpl w:val="FD541EB2"/>
    <w:lvl w:ilvl="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  <w:color w:val="20AD65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0AD65" w:themeColor="text2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20AD65" w:themeColor="text2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Pragmatica Light" w:hAnsi="Pragmatica Light" w:hint="default"/>
        <w:color w:val="20AD65" w:themeColor="text2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42B9F"/>
    <w:multiLevelType w:val="multilevel"/>
    <w:tmpl w:val="8AA08C9C"/>
    <w:lvl w:ilvl="0">
      <w:start w:val="1"/>
      <w:numFmt w:val="decimal"/>
      <w:pStyle w:val="Bullet2"/>
      <w:lvlText w:val="%1."/>
      <w:lvlJc w:val="left"/>
      <w:pPr>
        <w:ind w:left="567" w:hanging="567"/>
      </w:pPr>
      <w:rPr>
        <w:rFonts w:ascii="Pragmatica Light" w:hAnsi="Pragmatica Light" w:hint="default"/>
        <w:color w:val="20AD65"/>
        <w:sz w:val="24"/>
      </w:rPr>
    </w:lvl>
    <w:lvl w:ilvl="1">
      <w:start w:val="1"/>
      <w:numFmt w:val="lowerLetter"/>
      <w:lvlText w:val="%2."/>
      <w:lvlJc w:val="left"/>
      <w:pPr>
        <w:ind w:left="1418" w:hanging="567"/>
      </w:pPr>
      <w:rPr>
        <w:rFonts w:hint="default"/>
        <w:color w:val="20AD65" w:themeColor="text2"/>
      </w:rPr>
    </w:lvl>
    <w:lvl w:ilvl="2">
      <w:start w:val="1"/>
      <w:numFmt w:val="lowerRoman"/>
      <w:lvlText w:val="%3."/>
      <w:lvlJc w:val="right"/>
      <w:pPr>
        <w:ind w:left="2552" w:hanging="567"/>
      </w:pPr>
      <w:rPr>
        <w:rFonts w:hint="default"/>
        <w:color w:val="20AD65" w:themeColor="text2"/>
      </w:rPr>
    </w:lvl>
    <w:lvl w:ilvl="3">
      <w:start w:val="1"/>
      <w:numFmt w:val="decimal"/>
      <w:lvlText w:val="%4."/>
      <w:lvlJc w:val="left"/>
      <w:pPr>
        <w:ind w:left="3686" w:hanging="567"/>
      </w:pPr>
      <w:rPr>
        <w:rFonts w:hint="default"/>
        <w:color w:val="20AD65" w:themeColor="text2"/>
      </w:rPr>
    </w:lvl>
    <w:lvl w:ilvl="4">
      <w:start w:val="1"/>
      <w:numFmt w:val="lowerLetter"/>
      <w:lvlText w:val="%5."/>
      <w:lvlJc w:val="left"/>
      <w:pPr>
        <w:ind w:left="4820" w:hanging="567"/>
      </w:pPr>
      <w:rPr>
        <w:rFonts w:hint="default"/>
        <w:color w:val="20AD65" w:themeColor="text2"/>
      </w:rPr>
    </w:lvl>
    <w:lvl w:ilvl="5">
      <w:start w:val="1"/>
      <w:numFmt w:val="lowerRoman"/>
      <w:lvlText w:val="%6."/>
      <w:lvlJc w:val="right"/>
      <w:pPr>
        <w:ind w:left="5954" w:hanging="567"/>
      </w:pPr>
      <w:rPr>
        <w:rFonts w:hint="default"/>
        <w:color w:val="20AD65" w:themeColor="text2"/>
      </w:rPr>
    </w:lvl>
    <w:lvl w:ilvl="6">
      <w:start w:val="1"/>
      <w:numFmt w:val="decimal"/>
      <w:lvlText w:val="%7."/>
      <w:lvlJc w:val="left"/>
      <w:pPr>
        <w:ind w:left="7088" w:hanging="567"/>
      </w:pPr>
      <w:rPr>
        <w:rFonts w:hint="default"/>
        <w:color w:val="20AD65" w:themeColor="text2"/>
      </w:rPr>
    </w:lvl>
    <w:lvl w:ilvl="7">
      <w:start w:val="1"/>
      <w:numFmt w:val="lowerLetter"/>
      <w:lvlText w:val="%8."/>
      <w:lvlJc w:val="left"/>
      <w:pPr>
        <w:ind w:left="8222" w:hanging="567"/>
      </w:pPr>
      <w:rPr>
        <w:rFonts w:hint="default"/>
        <w:color w:val="20AD65" w:themeColor="text2"/>
      </w:rPr>
    </w:lvl>
    <w:lvl w:ilvl="8">
      <w:start w:val="1"/>
      <w:numFmt w:val="lowerRoman"/>
      <w:lvlText w:val="%9."/>
      <w:lvlJc w:val="right"/>
      <w:pPr>
        <w:ind w:left="9356" w:hanging="567"/>
      </w:pPr>
      <w:rPr>
        <w:rFonts w:hint="default"/>
        <w:color w:val="20AD65" w:themeColor="text2"/>
      </w:rPr>
    </w:lvl>
  </w:abstractNum>
  <w:num w:numId="1">
    <w:abstractNumId w:val="21"/>
  </w:num>
  <w:num w:numId="2">
    <w:abstractNumId w:val="16"/>
  </w:num>
  <w:num w:numId="3">
    <w:abstractNumId w:val="30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30"/>
    <w:lvlOverride w:ilvl="0">
      <w:startOverride w:val="1"/>
    </w:lvlOverride>
  </w:num>
  <w:num w:numId="15">
    <w:abstractNumId w:val="30"/>
    <w:lvlOverride w:ilvl="0">
      <w:startOverride w:val="1"/>
    </w:lvlOverride>
  </w:num>
  <w:num w:numId="16">
    <w:abstractNumId w:val="24"/>
  </w:num>
  <w:num w:numId="17">
    <w:abstractNumId w:val="22"/>
  </w:num>
  <w:num w:numId="18">
    <w:abstractNumId w:val="10"/>
  </w:num>
  <w:num w:numId="19">
    <w:abstractNumId w:val="28"/>
  </w:num>
  <w:num w:numId="20">
    <w:abstractNumId w:val="26"/>
  </w:num>
  <w:num w:numId="21">
    <w:abstractNumId w:val="25"/>
  </w:num>
  <w:num w:numId="22">
    <w:abstractNumId w:val="12"/>
  </w:num>
  <w:num w:numId="23">
    <w:abstractNumId w:val="29"/>
  </w:num>
  <w:num w:numId="24">
    <w:abstractNumId w:val="18"/>
  </w:num>
  <w:num w:numId="25">
    <w:abstractNumId w:val="15"/>
  </w:num>
  <w:num w:numId="26">
    <w:abstractNumId w:val="14"/>
  </w:num>
  <w:num w:numId="27">
    <w:abstractNumId w:val="11"/>
  </w:num>
  <w:num w:numId="28">
    <w:abstractNumId w:val="27"/>
  </w:num>
  <w:num w:numId="29">
    <w:abstractNumId w:val="18"/>
    <w:lvlOverride w:ilvl="0">
      <w:lvl w:ilvl="0">
        <w:start w:val="1"/>
        <w:numFmt w:val="bullet"/>
        <w:pStyle w:val="Bullet1"/>
        <w:lvlText w:val=""/>
        <w:lvlJc w:val="left"/>
        <w:pPr>
          <w:ind w:left="567" w:hanging="567"/>
        </w:pPr>
        <w:rPr>
          <w:rFonts w:ascii="Symbol" w:hAnsi="Symbol" w:hint="default"/>
          <w:color w:val="20AD65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418" w:hanging="567"/>
        </w:pPr>
        <w:rPr>
          <w:rFonts w:ascii="Courier New" w:hAnsi="Courier New" w:hint="default"/>
          <w:color w:val="20AD65" w:themeColor="text2"/>
        </w:rPr>
      </w:lvl>
    </w:lvlOverride>
    <w:lvlOverride w:ilvl="2">
      <w:lvl w:ilvl="2">
        <w:start w:val="1"/>
        <w:numFmt w:val="bullet"/>
        <w:lvlText w:val=""/>
        <w:lvlJc w:val="left"/>
        <w:pPr>
          <w:tabs>
            <w:tab w:val="num" w:pos="2552"/>
          </w:tabs>
          <w:ind w:left="3119" w:hanging="567"/>
        </w:pPr>
        <w:rPr>
          <w:rFonts w:ascii="Symbol" w:hAnsi="Symbol" w:hint="default"/>
          <w:color w:val="20AD65" w:themeColor="text2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3742"/>
          </w:tabs>
          <w:ind w:left="4253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5387" w:hanging="567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30">
    <w:abstractNumId w:val="18"/>
    <w:lvlOverride w:ilvl="0">
      <w:lvl w:ilvl="0">
        <w:start w:val="1"/>
        <w:numFmt w:val="bullet"/>
        <w:pStyle w:val="Bullet1"/>
        <w:lvlText w:val=""/>
        <w:lvlJc w:val="left"/>
        <w:pPr>
          <w:ind w:left="567" w:hanging="567"/>
        </w:pPr>
        <w:rPr>
          <w:rFonts w:ascii="Symbol" w:hAnsi="Symbol" w:hint="default"/>
          <w:color w:val="20AD65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985" w:hanging="567"/>
        </w:pPr>
        <w:rPr>
          <w:rFonts w:ascii="Courier New" w:hAnsi="Courier New" w:hint="default"/>
          <w:color w:val="20AD65" w:themeColor="text2"/>
        </w:rPr>
      </w:lvl>
    </w:lvlOverride>
    <w:lvlOverride w:ilvl="2">
      <w:lvl w:ilvl="2">
        <w:start w:val="1"/>
        <w:numFmt w:val="bullet"/>
        <w:lvlText w:val=""/>
        <w:lvlJc w:val="left"/>
        <w:pPr>
          <w:tabs>
            <w:tab w:val="num" w:pos="2552"/>
          </w:tabs>
          <w:ind w:left="3119" w:hanging="567"/>
        </w:pPr>
        <w:rPr>
          <w:rFonts w:ascii="Symbol" w:hAnsi="Symbol" w:hint="default"/>
          <w:color w:val="20AD65" w:themeColor="text2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3742"/>
          </w:tabs>
          <w:ind w:left="4253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5387" w:hanging="567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31">
    <w:abstractNumId w:val="18"/>
    <w:lvlOverride w:ilvl="0">
      <w:lvl w:ilvl="0">
        <w:start w:val="1"/>
        <w:numFmt w:val="bullet"/>
        <w:pStyle w:val="Bullet1"/>
        <w:lvlText w:val=""/>
        <w:lvlJc w:val="left"/>
        <w:pPr>
          <w:ind w:left="567" w:hanging="567"/>
        </w:pPr>
        <w:rPr>
          <w:rFonts w:ascii="Symbol" w:hAnsi="Symbol" w:hint="default"/>
          <w:color w:val="20AD65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418" w:hanging="567"/>
        </w:pPr>
        <w:rPr>
          <w:rFonts w:ascii="Courier New" w:hAnsi="Courier New" w:hint="default"/>
          <w:color w:val="20AD65" w:themeColor="text2"/>
        </w:rPr>
      </w:lvl>
    </w:lvlOverride>
    <w:lvlOverride w:ilvl="2">
      <w:lvl w:ilvl="2">
        <w:start w:val="1"/>
        <w:numFmt w:val="bullet"/>
        <w:lvlText w:val=""/>
        <w:lvlJc w:val="left"/>
        <w:pPr>
          <w:tabs>
            <w:tab w:val="num" w:pos="2552"/>
          </w:tabs>
          <w:ind w:left="2552" w:hanging="567"/>
        </w:pPr>
        <w:rPr>
          <w:rFonts w:ascii="Symbol" w:hAnsi="Symbol" w:hint="default"/>
          <w:color w:val="20AD65" w:themeColor="text2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3742"/>
          </w:tabs>
          <w:ind w:left="3686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820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5">
      <w:lvl w:ilvl="5">
        <w:start w:val="1"/>
        <w:numFmt w:val="bullet"/>
        <w:lvlText w:val="•"/>
        <w:lvlJc w:val="left"/>
        <w:pPr>
          <w:tabs>
            <w:tab w:val="num" w:pos="5387"/>
          </w:tabs>
          <w:ind w:left="5954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6">
      <w:lvl w:ilvl="6">
        <w:start w:val="1"/>
        <w:numFmt w:val="bullet"/>
        <w:lvlText w:val="•"/>
        <w:lvlJc w:val="left"/>
        <w:pPr>
          <w:tabs>
            <w:tab w:val="num" w:pos="6521"/>
          </w:tabs>
          <w:ind w:left="7088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7">
      <w:lvl w:ilvl="7">
        <w:start w:val="1"/>
        <w:numFmt w:val="bullet"/>
        <w:lvlText w:val="•"/>
        <w:lvlJc w:val="left"/>
        <w:pPr>
          <w:tabs>
            <w:tab w:val="num" w:pos="7938"/>
          </w:tabs>
          <w:ind w:left="8222" w:hanging="567"/>
        </w:pPr>
        <w:rPr>
          <w:rFonts w:ascii="Pragmatica Light" w:hAnsi="Pragmatica Light" w:hint="default"/>
          <w:color w:val="20AD65" w:themeColor="text2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9356" w:hanging="567"/>
        </w:pPr>
        <w:rPr>
          <w:rFonts w:ascii="Pragmatica Light" w:hAnsi="Pragmatica Light" w:hint="default"/>
          <w:color w:val="20AD65" w:themeColor="text2"/>
        </w:rPr>
      </w:lvl>
    </w:lvlOverride>
  </w:num>
  <w:num w:numId="32">
    <w:abstractNumId w:val="19"/>
  </w:num>
  <w:num w:numId="33">
    <w:abstractNumId w:val="20"/>
  </w:num>
  <w:num w:numId="34">
    <w:abstractNumId w:val="23"/>
  </w:num>
  <w:num w:numId="35">
    <w:abstractNumId w:val="17"/>
  </w:num>
  <w:num w:numId="3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attachedTemplate r:id="rId1"/>
  <w:linkStyles/>
  <w:stylePaneFormatFilter w:val="1221" w:allStyles="1" w:customStyles="0" w:latentStyles="0" w:stylesInUse="0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08"/>
  <w:hyphenationZone w:val="141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ECF"/>
    <w:rsid w:val="00000748"/>
    <w:rsid w:val="00000856"/>
    <w:rsid w:val="00001151"/>
    <w:rsid w:val="000014E4"/>
    <w:rsid w:val="0000198A"/>
    <w:rsid w:val="00002180"/>
    <w:rsid w:val="000026CB"/>
    <w:rsid w:val="000035F0"/>
    <w:rsid w:val="00005322"/>
    <w:rsid w:val="00006008"/>
    <w:rsid w:val="00007743"/>
    <w:rsid w:val="000078C8"/>
    <w:rsid w:val="00010441"/>
    <w:rsid w:val="000116AF"/>
    <w:rsid w:val="00011CC3"/>
    <w:rsid w:val="0001267E"/>
    <w:rsid w:val="000140C4"/>
    <w:rsid w:val="00014936"/>
    <w:rsid w:val="00017B28"/>
    <w:rsid w:val="00022C18"/>
    <w:rsid w:val="00024F8C"/>
    <w:rsid w:val="00025385"/>
    <w:rsid w:val="00026277"/>
    <w:rsid w:val="00026318"/>
    <w:rsid w:val="0002684E"/>
    <w:rsid w:val="00026EC9"/>
    <w:rsid w:val="000271CC"/>
    <w:rsid w:val="00027506"/>
    <w:rsid w:val="00027A1D"/>
    <w:rsid w:val="00036D82"/>
    <w:rsid w:val="00037FE7"/>
    <w:rsid w:val="00040EE4"/>
    <w:rsid w:val="00042764"/>
    <w:rsid w:val="00042BA2"/>
    <w:rsid w:val="00044F22"/>
    <w:rsid w:val="000457E8"/>
    <w:rsid w:val="000465F0"/>
    <w:rsid w:val="000469C0"/>
    <w:rsid w:val="000517FD"/>
    <w:rsid w:val="00051D3B"/>
    <w:rsid w:val="0005214B"/>
    <w:rsid w:val="000529B2"/>
    <w:rsid w:val="00052F20"/>
    <w:rsid w:val="000530DA"/>
    <w:rsid w:val="000534AA"/>
    <w:rsid w:val="0005426F"/>
    <w:rsid w:val="00054B1A"/>
    <w:rsid w:val="0005753D"/>
    <w:rsid w:val="00061FCE"/>
    <w:rsid w:val="000630BA"/>
    <w:rsid w:val="00063871"/>
    <w:rsid w:val="00065454"/>
    <w:rsid w:val="000658F4"/>
    <w:rsid w:val="00067D17"/>
    <w:rsid w:val="000700CA"/>
    <w:rsid w:val="00070D69"/>
    <w:rsid w:val="000715FB"/>
    <w:rsid w:val="00071761"/>
    <w:rsid w:val="00071DE5"/>
    <w:rsid w:val="00072E68"/>
    <w:rsid w:val="00080321"/>
    <w:rsid w:val="00080444"/>
    <w:rsid w:val="00080847"/>
    <w:rsid w:val="0008095F"/>
    <w:rsid w:val="00080B4B"/>
    <w:rsid w:val="0008278C"/>
    <w:rsid w:val="00082E1A"/>
    <w:rsid w:val="000844CE"/>
    <w:rsid w:val="0008530A"/>
    <w:rsid w:val="0008753B"/>
    <w:rsid w:val="0009156A"/>
    <w:rsid w:val="000921F0"/>
    <w:rsid w:val="00092A71"/>
    <w:rsid w:val="00093F4F"/>
    <w:rsid w:val="0009650F"/>
    <w:rsid w:val="000A1262"/>
    <w:rsid w:val="000A14E6"/>
    <w:rsid w:val="000A17EA"/>
    <w:rsid w:val="000A1AF5"/>
    <w:rsid w:val="000A388D"/>
    <w:rsid w:val="000A3A97"/>
    <w:rsid w:val="000A3BA1"/>
    <w:rsid w:val="000A5F54"/>
    <w:rsid w:val="000B1ACB"/>
    <w:rsid w:val="000B1B97"/>
    <w:rsid w:val="000B2BA6"/>
    <w:rsid w:val="000B7E64"/>
    <w:rsid w:val="000C0276"/>
    <w:rsid w:val="000C0633"/>
    <w:rsid w:val="000C23CB"/>
    <w:rsid w:val="000C30AA"/>
    <w:rsid w:val="000C3A47"/>
    <w:rsid w:val="000C4EAD"/>
    <w:rsid w:val="000C54BD"/>
    <w:rsid w:val="000C5614"/>
    <w:rsid w:val="000C5650"/>
    <w:rsid w:val="000C5C9C"/>
    <w:rsid w:val="000C5F58"/>
    <w:rsid w:val="000C72B5"/>
    <w:rsid w:val="000C7528"/>
    <w:rsid w:val="000C7C06"/>
    <w:rsid w:val="000C7DB7"/>
    <w:rsid w:val="000D083D"/>
    <w:rsid w:val="000D0D81"/>
    <w:rsid w:val="000D21CA"/>
    <w:rsid w:val="000D26A1"/>
    <w:rsid w:val="000D2B61"/>
    <w:rsid w:val="000D2D81"/>
    <w:rsid w:val="000D3219"/>
    <w:rsid w:val="000D41FE"/>
    <w:rsid w:val="000D6242"/>
    <w:rsid w:val="000D6A80"/>
    <w:rsid w:val="000D6B25"/>
    <w:rsid w:val="000D6C01"/>
    <w:rsid w:val="000D76AF"/>
    <w:rsid w:val="000D7D54"/>
    <w:rsid w:val="000E014D"/>
    <w:rsid w:val="000E026D"/>
    <w:rsid w:val="000E02EF"/>
    <w:rsid w:val="000E0848"/>
    <w:rsid w:val="000E366C"/>
    <w:rsid w:val="000E3F6B"/>
    <w:rsid w:val="000E4719"/>
    <w:rsid w:val="000E743D"/>
    <w:rsid w:val="000F157C"/>
    <w:rsid w:val="000F19FD"/>
    <w:rsid w:val="000F1E07"/>
    <w:rsid w:val="000F2EF7"/>
    <w:rsid w:val="000F464F"/>
    <w:rsid w:val="000F571E"/>
    <w:rsid w:val="000F65EE"/>
    <w:rsid w:val="00100471"/>
    <w:rsid w:val="001025C9"/>
    <w:rsid w:val="00103C1B"/>
    <w:rsid w:val="001049D4"/>
    <w:rsid w:val="00104A56"/>
    <w:rsid w:val="00105AE6"/>
    <w:rsid w:val="001078B0"/>
    <w:rsid w:val="00110B27"/>
    <w:rsid w:val="001175C4"/>
    <w:rsid w:val="001177AE"/>
    <w:rsid w:val="00117F21"/>
    <w:rsid w:val="00121AC6"/>
    <w:rsid w:val="00121AC7"/>
    <w:rsid w:val="00122D03"/>
    <w:rsid w:val="00122F27"/>
    <w:rsid w:val="0012326D"/>
    <w:rsid w:val="00125CF0"/>
    <w:rsid w:val="0012729F"/>
    <w:rsid w:val="00127837"/>
    <w:rsid w:val="00127D3C"/>
    <w:rsid w:val="0013199F"/>
    <w:rsid w:val="001329D0"/>
    <w:rsid w:val="00132D06"/>
    <w:rsid w:val="001337F9"/>
    <w:rsid w:val="00133910"/>
    <w:rsid w:val="00134067"/>
    <w:rsid w:val="00134635"/>
    <w:rsid w:val="001367E7"/>
    <w:rsid w:val="00137563"/>
    <w:rsid w:val="00140F93"/>
    <w:rsid w:val="001416B2"/>
    <w:rsid w:val="001419B9"/>
    <w:rsid w:val="00141A2A"/>
    <w:rsid w:val="00143E6D"/>
    <w:rsid w:val="00147333"/>
    <w:rsid w:val="0014765F"/>
    <w:rsid w:val="00147B9B"/>
    <w:rsid w:val="00147D2D"/>
    <w:rsid w:val="00147F08"/>
    <w:rsid w:val="0015058F"/>
    <w:rsid w:val="00152A13"/>
    <w:rsid w:val="00153F75"/>
    <w:rsid w:val="00154621"/>
    <w:rsid w:val="001552C5"/>
    <w:rsid w:val="00156ABA"/>
    <w:rsid w:val="00156E8C"/>
    <w:rsid w:val="00157FCF"/>
    <w:rsid w:val="001623AA"/>
    <w:rsid w:val="001629AC"/>
    <w:rsid w:val="00163070"/>
    <w:rsid w:val="001633D8"/>
    <w:rsid w:val="00163532"/>
    <w:rsid w:val="0016355F"/>
    <w:rsid w:val="00163C52"/>
    <w:rsid w:val="0016428C"/>
    <w:rsid w:val="001645A8"/>
    <w:rsid w:val="00164E80"/>
    <w:rsid w:val="00165336"/>
    <w:rsid w:val="00165448"/>
    <w:rsid w:val="00165C48"/>
    <w:rsid w:val="00166979"/>
    <w:rsid w:val="0017100E"/>
    <w:rsid w:val="001718AC"/>
    <w:rsid w:val="00172618"/>
    <w:rsid w:val="00172D28"/>
    <w:rsid w:val="001733A5"/>
    <w:rsid w:val="0017458C"/>
    <w:rsid w:val="00174953"/>
    <w:rsid w:val="00175131"/>
    <w:rsid w:val="001754D2"/>
    <w:rsid w:val="001759B5"/>
    <w:rsid w:val="00176155"/>
    <w:rsid w:val="001808B8"/>
    <w:rsid w:val="001824C3"/>
    <w:rsid w:val="001830EA"/>
    <w:rsid w:val="00186730"/>
    <w:rsid w:val="00192286"/>
    <w:rsid w:val="0019240F"/>
    <w:rsid w:val="001933C0"/>
    <w:rsid w:val="001940F6"/>
    <w:rsid w:val="00195764"/>
    <w:rsid w:val="00197E7F"/>
    <w:rsid w:val="001A0405"/>
    <w:rsid w:val="001A053F"/>
    <w:rsid w:val="001A0636"/>
    <w:rsid w:val="001A0DFE"/>
    <w:rsid w:val="001A142D"/>
    <w:rsid w:val="001A2A0A"/>
    <w:rsid w:val="001A2B0C"/>
    <w:rsid w:val="001A3F15"/>
    <w:rsid w:val="001A4950"/>
    <w:rsid w:val="001A4EBE"/>
    <w:rsid w:val="001A5020"/>
    <w:rsid w:val="001A5564"/>
    <w:rsid w:val="001A5E2B"/>
    <w:rsid w:val="001A64BF"/>
    <w:rsid w:val="001B3E34"/>
    <w:rsid w:val="001B46B4"/>
    <w:rsid w:val="001B504C"/>
    <w:rsid w:val="001B5E52"/>
    <w:rsid w:val="001B68B8"/>
    <w:rsid w:val="001B6DFE"/>
    <w:rsid w:val="001B6F1F"/>
    <w:rsid w:val="001B7D45"/>
    <w:rsid w:val="001C1592"/>
    <w:rsid w:val="001C2CD3"/>
    <w:rsid w:val="001C2F63"/>
    <w:rsid w:val="001C300D"/>
    <w:rsid w:val="001C3BEB"/>
    <w:rsid w:val="001C41DA"/>
    <w:rsid w:val="001C496D"/>
    <w:rsid w:val="001C5D97"/>
    <w:rsid w:val="001C68F2"/>
    <w:rsid w:val="001C727A"/>
    <w:rsid w:val="001C7593"/>
    <w:rsid w:val="001C7704"/>
    <w:rsid w:val="001C77A6"/>
    <w:rsid w:val="001D16C5"/>
    <w:rsid w:val="001D5E0F"/>
    <w:rsid w:val="001E096E"/>
    <w:rsid w:val="001E1F41"/>
    <w:rsid w:val="001E2AA5"/>
    <w:rsid w:val="001E2B0E"/>
    <w:rsid w:val="001E2B2D"/>
    <w:rsid w:val="001E3E40"/>
    <w:rsid w:val="001E5280"/>
    <w:rsid w:val="001E566B"/>
    <w:rsid w:val="001E5E06"/>
    <w:rsid w:val="001E7079"/>
    <w:rsid w:val="001E78F7"/>
    <w:rsid w:val="001E7DDB"/>
    <w:rsid w:val="001F12D0"/>
    <w:rsid w:val="001F18E4"/>
    <w:rsid w:val="001F22AF"/>
    <w:rsid w:val="001F2698"/>
    <w:rsid w:val="001F341A"/>
    <w:rsid w:val="001F46CF"/>
    <w:rsid w:val="0020067E"/>
    <w:rsid w:val="002018D1"/>
    <w:rsid w:val="002025F5"/>
    <w:rsid w:val="00202DD5"/>
    <w:rsid w:val="00206292"/>
    <w:rsid w:val="002068EC"/>
    <w:rsid w:val="00207329"/>
    <w:rsid w:val="00207EA9"/>
    <w:rsid w:val="00212AFC"/>
    <w:rsid w:val="0021371C"/>
    <w:rsid w:val="00213CD3"/>
    <w:rsid w:val="00215B5A"/>
    <w:rsid w:val="00216672"/>
    <w:rsid w:val="002174A2"/>
    <w:rsid w:val="00217FD0"/>
    <w:rsid w:val="00220B42"/>
    <w:rsid w:val="00222C8A"/>
    <w:rsid w:val="00223939"/>
    <w:rsid w:val="00223963"/>
    <w:rsid w:val="00223FC5"/>
    <w:rsid w:val="0022460E"/>
    <w:rsid w:val="00224F14"/>
    <w:rsid w:val="0022797D"/>
    <w:rsid w:val="00230560"/>
    <w:rsid w:val="00233E23"/>
    <w:rsid w:val="00234881"/>
    <w:rsid w:val="002366AA"/>
    <w:rsid w:val="00237271"/>
    <w:rsid w:val="002372A5"/>
    <w:rsid w:val="0023741F"/>
    <w:rsid w:val="0024080C"/>
    <w:rsid w:val="00240F11"/>
    <w:rsid w:val="00242098"/>
    <w:rsid w:val="00242F21"/>
    <w:rsid w:val="0024412B"/>
    <w:rsid w:val="00244324"/>
    <w:rsid w:val="00244B99"/>
    <w:rsid w:val="002454C7"/>
    <w:rsid w:val="00246436"/>
    <w:rsid w:val="0024722C"/>
    <w:rsid w:val="00247CED"/>
    <w:rsid w:val="002502E8"/>
    <w:rsid w:val="00250E23"/>
    <w:rsid w:val="00251D80"/>
    <w:rsid w:val="00252D9C"/>
    <w:rsid w:val="002539F4"/>
    <w:rsid w:val="0025512E"/>
    <w:rsid w:val="00255A3D"/>
    <w:rsid w:val="00257B0F"/>
    <w:rsid w:val="00257C44"/>
    <w:rsid w:val="00260EDB"/>
    <w:rsid w:val="00262BB6"/>
    <w:rsid w:val="00265AC4"/>
    <w:rsid w:val="0026742A"/>
    <w:rsid w:val="00271071"/>
    <w:rsid w:val="00271B72"/>
    <w:rsid w:val="002723BF"/>
    <w:rsid w:val="00272D04"/>
    <w:rsid w:val="002743BA"/>
    <w:rsid w:val="0027551F"/>
    <w:rsid w:val="00275ED6"/>
    <w:rsid w:val="0027608D"/>
    <w:rsid w:val="002761F5"/>
    <w:rsid w:val="00276C3E"/>
    <w:rsid w:val="00277E62"/>
    <w:rsid w:val="002807A3"/>
    <w:rsid w:val="002822E4"/>
    <w:rsid w:val="002844E7"/>
    <w:rsid w:val="00287666"/>
    <w:rsid w:val="00291138"/>
    <w:rsid w:val="002940DB"/>
    <w:rsid w:val="00295AAA"/>
    <w:rsid w:val="00297A87"/>
    <w:rsid w:val="002A192A"/>
    <w:rsid w:val="002A278C"/>
    <w:rsid w:val="002A30C9"/>
    <w:rsid w:val="002A3A1A"/>
    <w:rsid w:val="002A4E06"/>
    <w:rsid w:val="002A51F3"/>
    <w:rsid w:val="002A6596"/>
    <w:rsid w:val="002A6D21"/>
    <w:rsid w:val="002B012D"/>
    <w:rsid w:val="002B284F"/>
    <w:rsid w:val="002B5F55"/>
    <w:rsid w:val="002B62A4"/>
    <w:rsid w:val="002B653C"/>
    <w:rsid w:val="002C0E4D"/>
    <w:rsid w:val="002C1DF6"/>
    <w:rsid w:val="002C4393"/>
    <w:rsid w:val="002C69A6"/>
    <w:rsid w:val="002D19C7"/>
    <w:rsid w:val="002D2127"/>
    <w:rsid w:val="002D269D"/>
    <w:rsid w:val="002D39C2"/>
    <w:rsid w:val="002D51B5"/>
    <w:rsid w:val="002D616C"/>
    <w:rsid w:val="002D6557"/>
    <w:rsid w:val="002E08E7"/>
    <w:rsid w:val="002E0A34"/>
    <w:rsid w:val="002E0B57"/>
    <w:rsid w:val="002E144B"/>
    <w:rsid w:val="002E148F"/>
    <w:rsid w:val="002E1874"/>
    <w:rsid w:val="002E1E4B"/>
    <w:rsid w:val="002E223B"/>
    <w:rsid w:val="002E33DE"/>
    <w:rsid w:val="002E5198"/>
    <w:rsid w:val="002E519C"/>
    <w:rsid w:val="002E52C0"/>
    <w:rsid w:val="002E5541"/>
    <w:rsid w:val="002E5737"/>
    <w:rsid w:val="002E647C"/>
    <w:rsid w:val="002F273A"/>
    <w:rsid w:val="002F2C77"/>
    <w:rsid w:val="002F4463"/>
    <w:rsid w:val="002F44FD"/>
    <w:rsid w:val="002F5484"/>
    <w:rsid w:val="00302719"/>
    <w:rsid w:val="00303394"/>
    <w:rsid w:val="003045C0"/>
    <w:rsid w:val="0030463E"/>
    <w:rsid w:val="00304969"/>
    <w:rsid w:val="00310230"/>
    <w:rsid w:val="00310921"/>
    <w:rsid w:val="00314274"/>
    <w:rsid w:val="0031505B"/>
    <w:rsid w:val="00320071"/>
    <w:rsid w:val="00321455"/>
    <w:rsid w:val="00322C3E"/>
    <w:rsid w:val="003231BF"/>
    <w:rsid w:val="003240B2"/>
    <w:rsid w:val="00324509"/>
    <w:rsid w:val="00324A5C"/>
    <w:rsid w:val="00324A93"/>
    <w:rsid w:val="00326D0E"/>
    <w:rsid w:val="00327E54"/>
    <w:rsid w:val="00330B36"/>
    <w:rsid w:val="0033140F"/>
    <w:rsid w:val="00332C19"/>
    <w:rsid w:val="00333E8E"/>
    <w:rsid w:val="00335FBD"/>
    <w:rsid w:val="00340C5A"/>
    <w:rsid w:val="00340E64"/>
    <w:rsid w:val="00341EEF"/>
    <w:rsid w:val="0034209A"/>
    <w:rsid w:val="00342F4C"/>
    <w:rsid w:val="00343545"/>
    <w:rsid w:val="00344005"/>
    <w:rsid w:val="00344A81"/>
    <w:rsid w:val="00345671"/>
    <w:rsid w:val="00346D00"/>
    <w:rsid w:val="00346DB1"/>
    <w:rsid w:val="00346FBD"/>
    <w:rsid w:val="003475E8"/>
    <w:rsid w:val="0034779B"/>
    <w:rsid w:val="00347EAA"/>
    <w:rsid w:val="00347ED6"/>
    <w:rsid w:val="00350DC1"/>
    <w:rsid w:val="0035110B"/>
    <w:rsid w:val="00352320"/>
    <w:rsid w:val="00353012"/>
    <w:rsid w:val="00353C28"/>
    <w:rsid w:val="003548C8"/>
    <w:rsid w:val="003556F3"/>
    <w:rsid w:val="00355F61"/>
    <w:rsid w:val="00360056"/>
    <w:rsid w:val="003601B4"/>
    <w:rsid w:val="00360E90"/>
    <w:rsid w:val="003618C8"/>
    <w:rsid w:val="00361AC3"/>
    <w:rsid w:val="00361DEA"/>
    <w:rsid w:val="00361FD0"/>
    <w:rsid w:val="003624CA"/>
    <w:rsid w:val="003656C7"/>
    <w:rsid w:val="003658F9"/>
    <w:rsid w:val="0036764B"/>
    <w:rsid w:val="0037085F"/>
    <w:rsid w:val="00372589"/>
    <w:rsid w:val="00372D4B"/>
    <w:rsid w:val="00373789"/>
    <w:rsid w:val="00375901"/>
    <w:rsid w:val="00376282"/>
    <w:rsid w:val="003801EE"/>
    <w:rsid w:val="00380284"/>
    <w:rsid w:val="003810F9"/>
    <w:rsid w:val="0038225A"/>
    <w:rsid w:val="00382A48"/>
    <w:rsid w:val="00383C2A"/>
    <w:rsid w:val="00385450"/>
    <w:rsid w:val="00385912"/>
    <w:rsid w:val="0038616B"/>
    <w:rsid w:val="00386BDC"/>
    <w:rsid w:val="00387866"/>
    <w:rsid w:val="0039093A"/>
    <w:rsid w:val="00391DA4"/>
    <w:rsid w:val="00392B7C"/>
    <w:rsid w:val="00392F78"/>
    <w:rsid w:val="003955F7"/>
    <w:rsid w:val="00395BCE"/>
    <w:rsid w:val="00395EEC"/>
    <w:rsid w:val="00396BD8"/>
    <w:rsid w:val="00396D7B"/>
    <w:rsid w:val="003979CE"/>
    <w:rsid w:val="00397D5E"/>
    <w:rsid w:val="003A0851"/>
    <w:rsid w:val="003A0D11"/>
    <w:rsid w:val="003A4279"/>
    <w:rsid w:val="003A4AD2"/>
    <w:rsid w:val="003A4B1E"/>
    <w:rsid w:val="003A5295"/>
    <w:rsid w:val="003A5B76"/>
    <w:rsid w:val="003A6D2F"/>
    <w:rsid w:val="003B0548"/>
    <w:rsid w:val="003B1B80"/>
    <w:rsid w:val="003B2B39"/>
    <w:rsid w:val="003B303B"/>
    <w:rsid w:val="003B4D49"/>
    <w:rsid w:val="003B5134"/>
    <w:rsid w:val="003B690E"/>
    <w:rsid w:val="003B6952"/>
    <w:rsid w:val="003B75E8"/>
    <w:rsid w:val="003B7A33"/>
    <w:rsid w:val="003C0220"/>
    <w:rsid w:val="003C104B"/>
    <w:rsid w:val="003C17F0"/>
    <w:rsid w:val="003C1F17"/>
    <w:rsid w:val="003C2250"/>
    <w:rsid w:val="003C4085"/>
    <w:rsid w:val="003C40D8"/>
    <w:rsid w:val="003C4DA8"/>
    <w:rsid w:val="003C5706"/>
    <w:rsid w:val="003C5EF7"/>
    <w:rsid w:val="003C608A"/>
    <w:rsid w:val="003C680E"/>
    <w:rsid w:val="003D0085"/>
    <w:rsid w:val="003D00DC"/>
    <w:rsid w:val="003D093F"/>
    <w:rsid w:val="003D2CE5"/>
    <w:rsid w:val="003D3F0D"/>
    <w:rsid w:val="003D5082"/>
    <w:rsid w:val="003E0EBC"/>
    <w:rsid w:val="003E1200"/>
    <w:rsid w:val="003E12BC"/>
    <w:rsid w:val="003E219D"/>
    <w:rsid w:val="003E3F0B"/>
    <w:rsid w:val="003E4228"/>
    <w:rsid w:val="003E5521"/>
    <w:rsid w:val="003E67A6"/>
    <w:rsid w:val="003E6F37"/>
    <w:rsid w:val="003E729C"/>
    <w:rsid w:val="003E7CA8"/>
    <w:rsid w:val="003E7FC5"/>
    <w:rsid w:val="003F12B4"/>
    <w:rsid w:val="003F2A8C"/>
    <w:rsid w:val="003F517B"/>
    <w:rsid w:val="003F5EB7"/>
    <w:rsid w:val="003F6601"/>
    <w:rsid w:val="003F6699"/>
    <w:rsid w:val="003F6E61"/>
    <w:rsid w:val="00400095"/>
    <w:rsid w:val="00400632"/>
    <w:rsid w:val="004012BA"/>
    <w:rsid w:val="0040252D"/>
    <w:rsid w:val="004026CB"/>
    <w:rsid w:val="00405248"/>
    <w:rsid w:val="00405E8A"/>
    <w:rsid w:val="00407902"/>
    <w:rsid w:val="004116F2"/>
    <w:rsid w:val="004117FD"/>
    <w:rsid w:val="00411994"/>
    <w:rsid w:val="00412E94"/>
    <w:rsid w:val="00412FD6"/>
    <w:rsid w:val="004148A5"/>
    <w:rsid w:val="00415811"/>
    <w:rsid w:val="0041689F"/>
    <w:rsid w:val="004171E0"/>
    <w:rsid w:val="00417350"/>
    <w:rsid w:val="00421C64"/>
    <w:rsid w:val="00422047"/>
    <w:rsid w:val="004224F3"/>
    <w:rsid w:val="004237FF"/>
    <w:rsid w:val="004252BB"/>
    <w:rsid w:val="00427492"/>
    <w:rsid w:val="004276F2"/>
    <w:rsid w:val="004304CC"/>
    <w:rsid w:val="00430733"/>
    <w:rsid w:val="0043279D"/>
    <w:rsid w:val="0043335F"/>
    <w:rsid w:val="0043557F"/>
    <w:rsid w:val="00437B3F"/>
    <w:rsid w:val="004417A7"/>
    <w:rsid w:val="00442153"/>
    <w:rsid w:val="004427CE"/>
    <w:rsid w:val="00442891"/>
    <w:rsid w:val="00442B59"/>
    <w:rsid w:val="00442F91"/>
    <w:rsid w:val="004439F7"/>
    <w:rsid w:val="00445890"/>
    <w:rsid w:val="0044655F"/>
    <w:rsid w:val="00447B10"/>
    <w:rsid w:val="00447E4D"/>
    <w:rsid w:val="00451F3C"/>
    <w:rsid w:val="00453254"/>
    <w:rsid w:val="004547A1"/>
    <w:rsid w:val="00456192"/>
    <w:rsid w:val="00456375"/>
    <w:rsid w:val="004575D5"/>
    <w:rsid w:val="0045794B"/>
    <w:rsid w:val="004601A1"/>
    <w:rsid w:val="004643CC"/>
    <w:rsid w:val="004647E4"/>
    <w:rsid w:val="00467B46"/>
    <w:rsid w:val="00467E70"/>
    <w:rsid w:val="00471C4B"/>
    <w:rsid w:val="00472C8F"/>
    <w:rsid w:val="00474571"/>
    <w:rsid w:val="00476424"/>
    <w:rsid w:val="00477018"/>
    <w:rsid w:val="00477B56"/>
    <w:rsid w:val="00480D88"/>
    <w:rsid w:val="00482E54"/>
    <w:rsid w:val="0048321C"/>
    <w:rsid w:val="004838EE"/>
    <w:rsid w:val="00484555"/>
    <w:rsid w:val="00485457"/>
    <w:rsid w:val="00486914"/>
    <w:rsid w:val="0048753A"/>
    <w:rsid w:val="00487E13"/>
    <w:rsid w:val="004904BB"/>
    <w:rsid w:val="004908CC"/>
    <w:rsid w:val="00490DCB"/>
    <w:rsid w:val="00491441"/>
    <w:rsid w:val="00492215"/>
    <w:rsid w:val="004929EA"/>
    <w:rsid w:val="00494034"/>
    <w:rsid w:val="004940F6"/>
    <w:rsid w:val="0049486C"/>
    <w:rsid w:val="004972F8"/>
    <w:rsid w:val="00497740"/>
    <w:rsid w:val="00497A70"/>
    <w:rsid w:val="004A0739"/>
    <w:rsid w:val="004A2082"/>
    <w:rsid w:val="004A2475"/>
    <w:rsid w:val="004A3397"/>
    <w:rsid w:val="004A37C4"/>
    <w:rsid w:val="004A4B6B"/>
    <w:rsid w:val="004A4CA5"/>
    <w:rsid w:val="004A53E5"/>
    <w:rsid w:val="004A5655"/>
    <w:rsid w:val="004A65CF"/>
    <w:rsid w:val="004B0D05"/>
    <w:rsid w:val="004B33A3"/>
    <w:rsid w:val="004B393F"/>
    <w:rsid w:val="004B465D"/>
    <w:rsid w:val="004B4E0C"/>
    <w:rsid w:val="004B4FB2"/>
    <w:rsid w:val="004B5C2C"/>
    <w:rsid w:val="004B6708"/>
    <w:rsid w:val="004B6733"/>
    <w:rsid w:val="004B7EB9"/>
    <w:rsid w:val="004C1BC3"/>
    <w:rsid w:val="004C2961"/>
    <w:rsid w:val="004C397B"/>
    <w:rsid w:val="004C3AA7"/>
    <w:rsid w:val="004C65F1"/>
    <w:rsid w:val="004C7373"/>
    <w:rsid w:val="004D0C88"/>
    <w:rsid w:val="004D28C8"/>
    <w:rsid w:val="004D29B8"/>
    <w:rsid w:val="004D42AB"/>
    <w:rsid w:val="004D568E"/>
    <w:rsid w:val="004D5A41"/>
    <w:rsid w:val="004D639D"/>
    <w:rsid w:val="004D743C"/>
    <w:rsid w:val="004D7670"/>
    <w:rsid w:val="004D7CA3"/>
    <w:rsid w:val="004D7CEE"/>
    <w:rsid w:val="004D7E83"/>
    <w:rsid w:val="004E1344"/>
    <w:rsid w:val="004E3E55"/>
    <w:rsid w:val="004E6469"/>
    <w:rsid w:val="004E74BE"/>
    <w:rsid w:val="004E7A27"/>
    <w:rsid w:val="004F0368"/>
    <w:rsid w:val="004F308F"/>
    <w:rsid w:val="004F3478"/>
    <w:rsid w:val="004F38EE"/>
    <w:rsid w:val="004F5A0E"/>
    <w:rsid w:val="00502451"/>
    <w:rsid w:val="00502B5A"/>
    <w:rsid w:val="00503869"/>
    <w:rsid w:val="005041FB"/>
    <w:rsid w:val="00504C59"/>
    <w:rsid w:val="005051A4"/>
    <w:rsid w:val="00505D4F"/>
    <w:rsid w:val="00505E23"/>
    <w:rsid w:val="005061F3"/>
    <w:rsid w:val="00506A85"/>
    <w:rsid w:val="00507617"/>
    <w:rsid w:val="00510683"/>
    <w:rsid w:val="00510D3E"/>
    <w:rsid w:val="0051163F"/>
    <w:rsid w:val="0051293D"/>
    <w:rsid w:val="00513364"/>
    <w:rsid w:val="00513B72"/>
    <w:rsid w:val="005143DE"/>
    <w:rsid w:val="00514B58"/>
    <w:rsid w:val="00520DDF"/>
    <w:rsid w:val="00521034"/>
    <w:rsid w:val="005212C1"/>
    <w:rsid w:val="00521945"/>
    <w:rsid w:val="00521D06"/>
    <w:rsid w:val="005252D4"/>
    <w:rsid w:val="0052570B"/>
    <w:rsid w:val="00525807"/>
    <w:rsid w:val="00525BA1"/>
    <w:rsid w:val="00526A0C"/>
    <w:rsid w:val="0053124A"/>
    <w:rsid w:val="005323B6"/>
    <w:rsid w:val="005339B6"/>
    <w:rsid w:val="00534FD5"/>
    <w:rsid w:val="005354F8"/>
    <w:rsid w:val="00537432"/>
    <w:rsid w:val="00540A11"/>
    <w:rsid w:val="00544267"/>
    <w:rsid w:val="005451B1"/>
    <w:rsid w:val="00546FEB"/>
    <w:rsid w:val="00547068"/>
    <w:rsid w:val="00547C09"/>
    <w:rsid w:val="00550EB4"/>
    <w:rsid w:val="0055114C"/>
    <w:rsid w:val="0055165A"/>
    <w:rsid w:val="005516F6"/>
    <w:rsid w:val="00551F3E"/>
    <w:rsid w:val="00551FCE"/>
    <w:rsid w:val="0055265B"/>
    <w:rsid w:val="00552A8D"/>
    <w:rsid w:val="00554137"/>
    <w:rsid w:val="00555582"/>
    <w:rsid w:val="0055596D"/>
    <w:rsid w:val="0055693C"/>
    <w:rsid w:val="0055743B"/>
    <w:rsid w:val="005575F1"/>
    <w:rsid w:val="005617C2"/>
    <w:rsid w:val="005626E2"/>
    <w:rsid w:val="00563B4A"/>
    <w:rsid w:val="005661A9"/>
    <w:rsid w:val="005662EE"/>
    <w:rsid w:val="005669D7"/>
    <w:rsid w:val="00570DC1"/>
    <w:rsid w:val="00571086"/>
    <w:rsid w:val="00571B84"/>
    <w:rsid w:val="0057371A"/>
    <w:rsid w:val="0057382B"/>
    <w:rsid w:val="005764B6"/>
    <w:rsid w:val="005775F0"/>
    <w:rsid w:val="00577E84"/>
    <w:rsid w:val="005813BB"/>
    <w:rsid w:val="005825ED"/>
    <w:rsid w:val="00583742"/>
    <w:rsid w:val="00583885"/>
    <w:rsid w:val="005847C9"/>
    <w:rsid w:val="005848E9"/>
    <w:rsid w:val="00584FF1"/>
    <w:rsid w:val="00591996"/>
    <w:rsid w:val="00591A05"/>
    <w:rsid w:val="00592E94"/>
    <w:rsid w:val="005932AF"/>
    <w:rsid w:val="005942B8"/>
    <w:rsid w:val="0059497A"/>
    <w:rsid w:val="00595DD4"/>
    <w:rsid w:val="00597016"/>
    <w:rsid w:val="00597EE3"/>
    <w:rsid w:val="005A02E4"/>
    <w:rsid w:val="005A32E1"/>
    <w:rsid w:val="005A3C2F"/>
    <w:rsid w:val="005A4C67"/>
    <w:rsid w:val="005A5DC2"/>
    <w:rsid w:val="005A73BE"/>
    <w:rsid w:val="005B0946"/>
    <w:rsid w:val="005B0A5A"/>
    <w:rsid w:val="005B1823"/>
    <w:rsid w:val="005B18C0"/>
    <w:rsid w:val="005B1DA8"/>
    <w:rsid w:val="005B25ED"/>
    <w:rsid w:val="005B2F4F"/>
    <w:rsid w:val="005B3844"/>
    <w:rsid w:val="005B411B"/>
    <w:rsid w:val="005B4376"/>
    <w:rsid w:val="005B4D28"/>
    <w:rsid w:val="005B60FB"/>
    <w:rsid w:val="005C00E4"/>
    <w:rsid w:val="005C0375"/>
    <w:rsid w:val="005C050A"/>
    <w:rsid w:val="005C0744"/>
    <w:rsid w:val="005C1578"/>
    <w:rsid w:val="005C1C24"/>
    <w:rsid w:val="005C1FA1"/>
    <w:rsid w:val="005C499F"/>
    <w:rsid w:val="005C53B8"/>
    <w:rsid w:val="005C6533"/>
    <w:rsid w:val="005D1389"/>
    <w:rsid w:val="005D15C9"/>
    <w:rsid w:val="005D28FA"/>
    <w:rsid w:val="005D3584"/>
    <w:rsid w:val="005D3658"/>
    <w:rsid w:val="005D3C3F"/>
    <w:rsid w:val="005D404C"/>
    <w:rsid w:val="005D40B5"/>
    <w:rsid w:val="005D4ECE"/>
    <w:rsid w:val="005D52BD"/>
    <w:rsid w:val="005D55F7"/>
    <w:rsid w:val="005D5D35"/>
    <w:rsid w:val="005D69C6"/>
    <w:rsid w:val="005D78EC"/>
    <w:rsid w:val="005E04C1"/>
    <w:rsid w:val="005E1C3F"/>
    <w:rsid w:val="005E2173"/>
    <w:rsid w:val="005E312F"/>
    <w:rsid w:val="005E3643"/>
    <w:rsid w:val="005E5B8C"/>
    <w:rsid w:val="005E5EB4"/>
    <w:rsid w:val="005E6375"/>
    <w:rsid w:val="005F0FD5"/>
    <w:rsid w:val="005F2263"/>
    <w:rsid w:val="005F2A72"/>
    <w:rsid w:val="005F2CE4"/>
    <w:rsid w:val="005F3CBF"/>
    <w:rsid w:val="005F5BE4"/>
    <w:rsid w:val="005F7162"/>
    <w:rsid w:val="005F74CA"/>
    <w:rsid w:val="00600ABA"/>
    <w:rsid w:val="00601AB4"/>
    <w:rsid w:val="00601EDD"/>
    <w:rsid w:val="00606D9B"/>
    <w:rsid w:val="006076B3"/>
    <w:rsid w:val="006114D0"/>
    <w:rsid w:val="00611890"/>
    <w:rsid w:val="00611BDE"/>
    <w:rsid w:val="00612DFC"/>
    <w:rsid w:val="00612F14"/>
    <w:rsid w:val="00614ADE"/>
    <w:rsid w:val="006154A1"/>
    <w:rsid w:val="006167BD"/>
    <w:rsid w:val="00617F79"/>
    <w:rsid w:val="00620BB2"/>
    <w:rsid w:val="00622054"/>
    <w:rsid w:val="006260F4"/>
    <w:rsid w:val="00632E51"/>
    <w:rsid w:val="00634B08"/>
    <w:rsid w:val="0063535C"/>
    <w:rsid w:val="00635CEF"/>
    <w:rsid w:val="00637D18"/>
    <w:rsid w:val="00641726"/>
    <w:rsid w:val="00642AF9"/>
    <w:rsid w:val="00643074"/>
    <w:rsid w:val="0064554E"/>
    <w:rsid w:val="00645637"/>
    <w:rsid w:val="006462E1"/>
    <w:rsid w:val="00646D6C"/>
    <w:rsid w:val="00647570"/>
    <w:rsid w:val="00647EC5"/>
    <w:rsid w:val="00650433"/>
    <w:rsid w:val="006528DC"/>
    <w:rsid w:val="006552CB"/>
    <w:rsid w:val="00655CF0"/>
    <w:rsid w:val="00655DF7"/>
    <w:rsid w:val="00655EE5"/>
    <w:rsid w:val="00656A33"/>
    <w:rsid w:val="006606EF"/>
    <w:rsid w:val="00660EF4"/>
    <w:rsid w:val="006617D4"/>
    <w:rsid w:val="0066241D"/>
    <w:rsid w:val="006632E2"/>
    <w:rsid w:val="00663E87"/>
    <w:rsid w:val="0066462C"/>
    <w:rsid w:val="00665137"/>
    <w:rsid w:val="00667148"/>
    <w:rsid w:val="00670EFB"/>
    <w:rsid w:val="0067174D"/>
    <w:rsid w:val="006720E2"/>
    <w:rsid w:val="00672482"/>
    <w:rsid w:val="00674642"/>
    <w:rsid w:val="00676907"/>
    <w:rsid w:val="00677540"/>
    <w:rsid w:val="00681BD8"/>
    <w:rsid w:val="00682041"/>
    <w:rsid w:val="006822F6"/>
    <w:rsid w:val="00682A2A"/>
    <w:rsid w:val="00682AA9"/>
    <w:rsid w:val="00682C04"/>
    <w:rsid w:val="00682C2D"/>
    <w:rsid w:val="0068322C"/>
    <w:rsid w:val="00683372"/>
    <w:rsid w:val="00683FAD"/>
    <w:rsid w:val="00684982"/>
    <w:rsid w:val="00685436"/>
    <w:rsid w:val="00685C7A"/>
    <w:rsid w:val="0068715D"/>
    <w:rsid w:val="00690007"/>
    <w:rsid w:val="006901C2"/>
    <w:rsid w:val="00690FF0"/>
    <w:rsid w:val="006918E2"/>
    <w:rsid w:val="0069263C"/>
    <w:rsid w:val="006926E1"/>
    <w:rsid w:val="00693601"/>
    <w:rsid w:val="00694CF1"/>
    <w:rsid w:val="00694E5F"/>
    <w:rsid w:val="006A18CE"/>
    <w:rsid w:val="006A1D2B"/>
    <w:rsid w:val="006A1F78"/>
    <w:rsid w:val="006A2928"/>
    <w:rsid w:val="006A46CE"/>
    <w:rsid w:val="006A48B9"/>
    <w:rsid w:val="006A5188"/>
    <w:rsid w:val="006A5AC8"/>
    <w:rsid w:val="006A62F0"/>
    <w:rsid w:val="006A78E3"/>
    <w:rsid w:val="006B081A"/>
    <w:rsid w:val="006B26F8"/>
    <w:rsid w:val="006B4483"/>
    <w:rsid w:val="006B5D31"/>
    <w:rsid w:val="006B6ECF"/>
    <w:rsid w:val="006C030B"/>
    <w:rsid w:val="006C03AE"/>
    <w:rsid w:val="006C2DC1"/>
    <w:rsid w:val="006C2DC2"/>
    <w:rsid w:val="006C31ED"/>
    <w:rsid w:val="006C341F"/>
    <w:rsid w:val="006C482B"/>
    <w:rsid w:val="006C5094"/>
    <w:rsid w:val="006C540A"/>
    <w:rsid w:val="006C5C86"/>
    <w:rsid w:val="006C612D"/>
    <w:rsid w:val="006C6C73"/>
    <w:rsid w:val="006D1A43"/>
    <w:rsid w:val="006D20B6"/>
    <w:rsid w:val="006D2A64"/>
    <w:rsid w:val="006D4921"/>
    <w:rsid w:val="006D6D47"/>
    <w:rsid w:val="006D78B4"/>
    <w:rsid w:val="006E01FC"/>
    <w:rsid w:val="006E03C2"/>
    <w:rsid w:val="006E2D33"/>
    <w:rsid w:val="006E36CE"/>
    <w:rsid w:val="006E536A"/>
    <w:rsid w:val="006E6A1F"/>
    <w:rsid w:val="006E6EF1"/>
    <w:rsid w:val="006E73BD"/>
    <w:rsid w:val="006F022D"/>
    <w:rsid w:val="006F1CDF"/>
    <w:rsid w:val="006F2B65"/>
    <w:rsid w:val="006F37DD"/>
    <w:rsid w:val="006F5AA3"/>
    <w:rsid w:val="006F68A9"/>
    <w:rsid w:val="006F6BC6"/>
    <w:rsid w:val="006F7A09"/>
    <w:rsid w:val="006F7A1D"/>
    <w:rsid w:val="006F7D74"/>
    <w:rsid w:val="00703721"/>
    <w:rsid w:val="0070375E"/>
    <w:rsid w:val="00703E97"/>
    <w:rsid w:val="00703F26"/>
    <w:rsid w:val="00704E45"/>
    <w:rsid w:val="00704F11"/>
    <w:rsid w:val="00705704"/>
    <w:rsid w:val="007060BF"/>
    <w:rsid w:val="00706E95"/>
    <w:rsid w:val="00707106"/>
    <w:rsid w:val="007102E8"/>
    <w:rsid w:val="00710A6B"/>
    <w:rsid w:val="00711665"/>
    <w:rsid w:val="007119E5"/>
    <w:rsid w:val="00712AE3"/>
    <w:rsid w:val="007132E4"/>
    <w:rsid w:val="007145A1"/>
    <w:rsid w:val="00716025"/>
    <w:rsid w:val="00721951"/>
    <w:rsid w:val="00722AFE"/>
    <w:rsid w:val="00722E8C"/>
    <w:rsid w:val="007238D1"/>
    <w:rsid w:val="00724907"/>
    <w:rsid w:val="007256A2"/>
    <w:rsid w:val="00727C2C"/>
    <w:rsid w:val="00727DC8"/>
    <w:rsid w:val="00730072"/>
    <w:rsid w:val="007312C7"/>
    <w:rsid w:val="0073271F"/>
    <w:rsid w:val="00732892"/>
    <w:rsid w:val="00732949"/>
    <w:rsid w:val="00732B6B"/>
    <w:rsid w:val="0073341D"/>
    <w:rsid w:val="00733ED6"/>
    <w:rsid w:val="007340B9"/>
    <w:rsid w:val="007356FD"/>
    <w:rsid w:val="00735790"/>
    <w:rsid w:val="00735ED5"/>
    <w:rsid w:val="0073798F"/>
    <w:rsid w:val="00740FB0"/>
    <w:rsid w:val="00744128"/>
    <w:rsid w:val="007451AD"/>
    <w:rsid w:val="007455B5"/>
    <w:rsid w:val="00746E85"/>
    <w:rsid w:val="007479A5"/>
    <w:rsid w:val="0075115A"/>
    <w:rsid w:val="00751443"/>
    <w:rsid w:val="00751C8E"/>
    <w:rsid w:val="00752461"/>
    <w:rsid w:val="007526E4"/>
    <w:rsid w:val="00754642"/>
    <w:rsid w:val="00754C6F"/>
    <w:rsid w:val="00756CD7"/>
    <w:rsid w:val="00760139"/>
    <w:rsid w:val="0076168E"/>
    <w:rsid w:val="007625E7"/>
    <w:rsid w:val="0076483B"/>
    <w:rsid w:val="00764EC6"/>
    <w:rsid w:val="007668A5"/>
    <w:rsid w:val="00767FC7"/>
    <w:rsid w:val="007712D5"/>
    <w:rsid w:val="007716FA"/>
    <w:rsid w:val="00771D20"/>
    <w:rsid w:val="00771FF0"/>
    <w:rsid w:val="00772231"/>
    <w:rsid w:val="00772776"/>
    <w:rsid w:val="00772898"/>
    <w:rsid w:val="00772CAB"/>
    <w:rsid w:val="00773A6F"/>
    <w:rsid w:val="00776270"/>
    <w:rsid w:val="00776A9B"/>
    <w:rsid w:val="0078378C"/>
    <w:rsid w:val="00784AC4"/>
    <w:rsid w:val="007850C2"/>
    <w:rsid w:val="0078568B"/>
    <w:rsid w:val="00787144"/>
    <w:rsid w:val="00791EF1"/>
    <w:rsid w:val="00793E82"/>
    <w:rsid w:val="00794B94"/>
    <w:rsid w:val="00797DF1"/>
    <w:rsid w:val="007A00FC"/>
    <w:rsid w:val="007A0661"/>
    <w:rsid w:val="007A1E6E"/>
    <w:rsid w:val="007A202F"/>
    <w:rsid w:val="007A246F"/>
    <w:rsid w:val="007A2C2E"/>
    <w:rsid w:val="007A3929"/>
    <w:rsid w:val="007A3F67"/>
    <w:rsid w:val="007A4885"/>
    <w:rsid w:val="007B10D2"/>
    <w:rsid w:val="007B1A11"/>
    <w:rsid w:val="007B2AA7"/>
    <w:rsid w:val="007B3465"/>
    <w:rsid w:val="007B4B84"/>
    <w:rsid w:val="007B5D3C"/>
    <w:rsid w:val="007B5EC6"/>
    <w:rsid w:val="007C0EAE"/>
    <w:rsid w:val="007C3958"/>
    <w:rsid w:val="007C43C3"/>
    <w:rsid w:val="007C4946"/>
    <w:rsid w:val="007C58FD"/>
    <w:rsid w:val="007C644D"/>
    <w:rsid w:val="007C781F"/>
    <w:rsid w:val="007C7E41"/>
    <w:rsid w:val="007C7F73"/>
    <w:rsid w:val="007D02A8"/>
    <w:rsid w:val="007D2B2B"/>
    <w:rsid w:val="007D3F05"/>
    <w:rsid w:val="007D54BD"/>
    <w:rsid w:val="007D63AA"/>
    <w:rsid w:val="007D7762"/>
    <w:rsid w:val="007E06B7"/>
    <w:rsid w:val="007E0B24"/>
    <w:rsid w:val="007E1598"/>
    <w:rsid w:val="007E631F"/>
    <w:rsid w:val="007E65CC"/>
    <w:rsid w:val="007E6ECD"/>
    <w:rsid w:val="007E7138"/>
    <w:rsid w:val="007E71AD"/>
    <w:rsid w:val="007E7EB9"/>
    <w:rsid w:val="007F0424"/>
    <w:rsid w:val="007F1372"/>
    <w:rsid w:val="007F138D"/>
    <w:rsid w:val="007F1E05"/>
    <w:rsid w:val="007F3343"/>
    <w:rsid w:val="007F3A7C"/>
    <w:rsid w:val="007F5B5A"/>
    <w:rsid w:val="00800CD5"/>
    <w:rsid w:val="00801F9C"/>
    <w:rsid w:val="00802860"/>
    <w:rsid w:val="00802C6C"/>
    <w:rsid w:val="0080436D"/>
    <w:rsid w:val="0081182C"/>
    <w:rsid w:val="00814EF2"/>
    <w:rsid w:val="00814FEC"/>
    <w:rsid w:val="0081540A"/>
    <w:rsid w:val="00815E91"/>
    <w:rsid w:val="00817E52"/>
    <w:rsid w:val="00820EE7"/>
    <w:rsid w:val="0082239B"/>
    <w:rsid w:val="008241E8"/>
    <w:rsid w:val="00824633"/>
    <w:rsid w:val="00825C32"/>
    <w:rsid w:val="0083035C"/>
    <w:rsid w:val="00831A42"/>
    <w:rsid w:val="0083499A"/>
    <w:rsid w:val="00834D2B"/>
    <w:rsid w:val="00835207"/>
    <w:rsid w:val="0083528E"/>
    <w:rsid w:val="00836491"/>
    <w:rsid w:val="008366E9"/>
    <w:rsid w:val="00836FF2"/>
    <w:rsid w:val="0084013C"/>
    <w:rsid w:val="00840425"/>
    <w:rsid w:val="00840FC1"/>
    <w:rsid w:val="00841500"/>
    <w:rsid w:val="00841C10"/>
    <w:rsid w:val="00843CE4"/>
    <w:rsid w:val="00844791"/>
    <w:rsid w:val="00845570"/>
    <w:rsid w:val="00846536"/>
    <w:rsid w:val="008469B8"/>
    <w:rsid w:val="008514D8"/>
    <w:rsid w:val="00852F61"/>
    <w:rsid w:val="00853649"/>
    <w:rsid w:val="00853AA1"/>
    <w:rsid w:val="008549F4"/>
    <w:rsid w:val="00855CE1"/>
    <w:rsid w:val="00857506"/>
    <w:rsid w:val="00857F78"/>
    <w:rsid w:val="00860A3E"/>
    <w:rsid w:val="00862553"/>
    <w:rsid w:val="0087165D"/>
    <w:rsid w:val="00871D1E"/>
    <w:rsid w:val="00872A28"/>
    <w:rsid w:val="00874F59"/>
    <w:rsid w:val="00875214"/>
    <w:rsid w:val="00877FBB"/>
    <w:rsid w:val="00880CF1"/>
    <w:rsid w:val="0088111B"/>
    <w:rsid w:val="008811B8"/>
    <w:rsid w:val="00883094"/>
    <w:rsid w:val="00883119"/>
    <w:rsid w:val="008839E5"/>
    <w:rsid w:val="00884486"/>
    <w:rsid w:val="00885098"/>
    <w:rsid w:val="0088687A"/>
    <w:rsid w:val="00887135"/>
    <w:rsid w:val="0088790D"/>
    <w:rsid w:val="0089111F"/>
    <w:rsid w:val="0089156E"/>
    <w:rsid w:val="0089173B"/>
    <w:rsid w:val="008917DD"/>
    <w:rsid w:val="00891816"/>
    <w:rsid w:val="00891A10"/>
    <w:rsid w:val="00891F77"/>
    <w:rsid w:val="00892439"/>
    <w:rsid w:val="0089272E"/>
    <w:rsid w:val="0089378E"/>
    <w:rsid w:val="0089426C"/>
    <w:rsid w:val="008963AD"/>
    <w:rsid w:val="00896CB6"/>
    <w:rsid w:val="00896EE1"/>
    <w:rsid w:val="008A0F0D"/>
    <w:rsid w:val="008A2CAC"/>
    <w:rsid w:val="008A3182"/>
    <w:rsid w:val="008A329C"/>
    <w:rsid w:val="008A3A4F"/>
    <w:rsid w:val="008A3D90"/>
    <w:rsid w:val="008A4E56"/>
    <w:rsid w:val="008A5DE4"/>
    <w:rsid w:val="008A6A9B"/>
    <w:rsid w:val="008A7B28"/>
    <w:rsid w:val="008B2047"/>
    <w:rsid w:val="008B2E5C"/>
    <w:rsid w:val="008B31DF"/>
    <w:rsid w:val="008B36D7"/>
    <w:rsid w:val="008B385A"/>
    <w:rsid w:val="008B3D04"/>
    <w:rsid w:val="008B45A9"/>
    <w:rsid w:val="008B49FC"/>
    <w:rsid w:val="008B60A0"/>
    <w:rsid w:val="008B6CC2"/>
    <w:rsid w:val="008B736C"/>
    <w:rsid w:val="008C007A"/>
    <w:rsid w:val="008C04C9"/>
    <w:rsid w:val="008C059E"/>
    <w:rsid w:val="008C26A8"/>
    <w:rsid w:val="008C2E19"/>
    <w:rsid w:val="008C31F6"/>
    <w:rsid w:val="008C36B5"/>
    <w:rsid w:val="008C37CF"/>
    <w:rsid w:val="008C584C"/>
    <w:rsid w:val="008C5965"/>
    <w:rsid w:val="008C737B"/>
    <w:rsid w:val="008C778A"/>
    <w:rsid w:val="008C7E7D"/>
    <w:rsid w:val="008D414D"/>
    <w:rsid w:val="008D55FC"/>
    <w:rsid w:val="008E0E43"/>
    <w:rsid w:val="008E11D8"/>
    <w:rsid w:val="008E172B"/>
    <w:rsid w:val="008E2CD0"/>
    <w:rsid w:val="008E2F32"/>
    <w:rsid w:val="008E3D92"/>
    <w:rsid w:val="008E56DC"/>
    <w:rsid w:val="008E69A5"/>
    <w:rsid w:val="008E76D3"/>
    <w:rsid w:val="008F2028"/>
    <w:rsid w:val="008F251D"/>
    <w:rsid w:val="008F34C8"/>
    <w:rsid w:val="008F4F94"/>
    <w:rsid w:val="008F7952"/>
    <w:rsid w:val="0090185B"/>
    <w:rsid w:val="00902284"/>
    <w:rsid w:val="00902773"/>
    <w:rsid w:val="00902B65"/>
    <w:rsid w:val="009035E4"/>
    <w:rsid w:val="009042C6"/>
    <w:rsid w:val="009043C4"/>
    <w:rsid w:val="009043E8"/>
    <w:rsid w:val="00904858"/>
    <w:rsid w:val="00905CEC"/>
    <w:rsid w:val="00906A35"/>
    <w:rsid w:val="009070B8"/>
    <w:rsid w:val="00910895"/>
    <w:rsid w:val="00910C87"/>
    <w:rsid w:val="00911136"/>
    <w:rsid w:val="0091116A"/>
    <w:rsid w:val="0091248F"/>
    <w:rsid w:val="00913542"/>
    <w:rsid w:val="00913C0E"/>
    <w:rsid w:val="00915405"/>
    <w:rsid w:val="00915DF1"/>
    <w:rsid w:val="00916551"/>
    <w:rsid w:val="00917CAE"/>
    <w:rsid w:val="00921662"/>
    <w:rsid w:val="009236F2"/>
    <w:rsid w:val="00924057"/>
    <w:rsid w:val="00925227"/>
    <w:rsid w:val="0092522C"/>
    <w:rsid w:val="00925427"/>
    <w:rsid w:val="00925C7A"/>
    <w:rsid w:val="0092660E"/>
    <w:rsid w:val="00926700"/>
    <w:rsid w:val="0093050A"/>
    <w:rsid w:val="00930A66"/>
    <w:rsid w:val="00930AF2"/>
    <w:rsid w:val="009319F1"/>
    <w:rsid w:val="00931F79"/>
    <w:rsid w:val="009320D9"/>
    <w:rsid w:val="00932E0C"/>
    <w:rsid w:val="0093340C"/>
    <w:rsid w:val="009334AE"/>
    <w:rsid w:val="00934114"/>
    <w:rsid w:val="0093432D"/>
    <w:rsid w:val="009346E0"/>
    <w:rsid w:val="00934AFB"/>
    <w:rsid w:val="00935541"/>
    <w:rsid w:val="0093560B"/>
    <w:rsid w:val="009365C0"/>
    <w:rsid w:val="009366C2"/>
    <w:rsid w:val="00936A0E"/>
    <w:rsid w:val="009375A4"/>
    <w:rsid w:val="00942410"/>
    <w:rsid w:val="009437EB"/>
    <w:rsid w:val="00943D01"/>
    <w:rsid w:val="00944423"/>
    <w:rsid w:val="00945409"/>
    <w:rsid w:val="00945E10"/>
    <w:rsid w:val="009463C9"/>
    <w:rsid w:val="009463F1"/>
    <w:rsid w:val="0094706F"/>
    <w:rsid w:val="009474A1"/>
    <w:rsid w:val="009476EB"/>
    <w:rsid w:val="0094784C"/>
    <w:rsid w:val="00950D8C"/>
    <w:rsid w:val="00951495"/>
    <w:rsid w:val="00951977"/>
    <w:rsid w:val="00952433"/>
    <w:rsid w:val="00954918"/>
    <w:rsid w:val="00955522"/>
    <w:rsid w:val="009569FC"/>
    <w:rsid w:val="00956F80"/>
    <w:rsid w:val="00957D88"/>
    <w:rsid w:val="00957DA2"/>
    <w:rsid w:val="00961034"/>
    <w:rsid w:val="0096106C"/>
    <w:rsid w:val="00961EED"/>
    <w:rsid w:val="009639E6"/>
    <w:rsid w:val="00964FF0"/>
    <w:rsid w:val="00965447"/>
    <w:rsid w:val="00965727"/>
    <w:rsid w:val="00971303"/>
    <w:rsid w:val="009719F9"/>
    <w:rsid w:val="00972864"/>
    <w:rsid w:val="00973914"/>
    <w:rsid w:val="0097449A"/>
    <w:rsid w:val="00974748"/>
    <w:rsid w:val="00974E2F"/>
    <w:rsid w:val="00975908"/>
    <w:rsid w:val="0097722D"/>
    <w:rsid w:val="00977577"/>
    <w:rsid w:val="00981BF2"/>
    <w:rsid w:val="00981C56"/>
    <w:rsid w:val="00985315"/>
    <w:rsid w:val="00986070"/>
    <w:rsid w:val="0099067E"/>
    <w:rsid w:val="00991787"/>
    <w:rsid w:val="0099461B"/>
    <w:rsid w:val="00995519"/>
    <w:rsid w:val="00996E30"/>
    <w:rsid w:val="009973AC"/>
    <w:rsid w:val="009975DE"/>
    <w:rsid w:val="009976CE"/>
    <w:rsid w:val="00997B0F"/>
    <w:rsid w:val="009A1ABF"/>
    <w:rsid w:val="009A29E1"/>
    <w:rsid w:val="009A36D4"/>
    <w:rsid w:val="009A40B1"/>
    <w:rsid w:val="009A4BEB"/>
    <w:rsid w:val="009A5C64"/>
    <w:rsid w:val="009B0BB4"/>
    <w:rsid w:val="009B1971"/>
    <w:rsid w:val="009B3296"/>
    <w:rsid w:val="009B339B"/>
    <w:rsid w:val="009B492F"/>
    <w:rsid w:val="009B5200"/>
    <w:rsid w:val="009B5264"/>
    <w:rsid w:val="009B542D"/>
    <w:rsid w:val="009B683F"/>
    <w:rsid w:val="009B7414"/>
    <w:rsid w:val="009B7DBF"/>
    <w:rsid w:val="009C1166"/>
    <w:rsid w:val="009C11D4"/>
    <w:rsid w:val="009C1B09"/>
    <w:rsid w:val="009C34E1"/>
    <w:rsid w:val="009C3F01"/>
    <w:rsid w:val="009C43F3"/>
    <w:rsid w:val="009C55F8"/>
    <w:rsid w:val="009C5DFA"/>
    <w:rsid w:val="009C5FF0"/>
    <w:rsid w:val="009C7C4C"/>
    <w:rsid w:val="009D19F1"/>
    <w:rsid w:val="009D1C69"/>
    <w:rsid w:val="009D353C"/>
    <w:rsid w:val="009D3DE2"/>
    <w:rsid w:val="009D3E30"/>
    <w:rsid w:val="009D3F06"/>
    <w:rsid w:val="009D5E37"/>
    <w:rsid w:val="009D68EE"/>
    <w:rsid w:val="009D6A17"/>
    <w:rsid w:val="009E0367"/>
    <w:rsid w:val="009E0C97"/>
    <w:rsid w:val="009E15C4"/>
    <w:rsid w:val="009E3BA9"/>
    <w:rsid w:val="009E5207"/>
    <w:rsid w:val="009E5DE0"/>
    <w:rsid w:val="009F007E"/>
    <w:rsid w:val="009F1580"/>
    <w:rsid w:val="009F1BF9"/>
    <w:rsid w:val="009F1E38"/>
    <w:rsid w:val="009F345D"/>
    <w:rsid w:val="009F5E77"/>
    <w:rsid w:val="009F66C2"/>
    <w:rsid w:val="00A01BF3"/>
    <w:rsid w:val="00A02BEE"/>
    <w:rsid w:val="00A037A8"/>
    <w:rsid w:val="00A03F8D"/>
    <w:rsid w:val="00A05364"/>
    <w:rsid w:val="00A053CF"/>
    <w:rsid w:val="00A05B12"/>
    <w:rsid w:val="00A0678F"/>
    <w:rsid w:val="00A06885"/>
    <w:rsid w:val="00A069EC"/>
    <w:rsid w:val="00A07180"/>
    <w:rsid w:val="00A07F52"/>
    <w:rsid w:val="00A1001D"/>
    <w:rsid w:val="00A105B4"/>
    <w:rsid w:val="00A10862"/>
    <w:rsid w:val="00A10EAC"/>
    <w:rsid w:val="00A11C56"/>
    <w:rsid w:val="00A13966"/>
    <w:rsid w:val="00A1546C"/>
    <w:rsid w:val="00A15A1F"/>
    <w:rsid w:val="00A16D73"/>
    <w:rsid w:val="00A215D7"/>
    <w:rsid w:val="00A22E21"/>
    <w:rsid w:val="00A24DFC"/>
    <w:rsid w:val="00A256AA"/>
    <w:rsid w:val="00A25FC6"/>
    <w:rsid w:val="00A261D6"/>
    <w:rsid w:val="00A269F3"/>
    <w:rsid w:val="00A27922"/>
    <w:rsid w:val="00A30730"/>
    <w:rsid w:val="00A307F4"/>
    <w:rsid w:val="00A310FB"/>
    <w:rsid w:val="00A3154A"/>
    <w:rsid w:val="00A3176B"/>
    <w:rsid w:val="00A337F8"/>
    <w:rsid w:val="00A33DD5"/>
    <w:rsid w:val="00A34282"/>
    <w:rsid w:val="00A3431C"/>
    <w:rsid w:val="00A352E2"/>
    <w:rsid w:val="00A35A9D"/>
    <w:rsid w:val="00A35F91"/>
    <w:rsid w:val="00A374B2"/>
    <w:rsid w:val="00A37E50"/>
    <w:rsid w:val="00A41D46"/>
    <w:rsid w:val="00A41F4C"/>
    <w:rsid w:val="00A42713"/>
    <w:rsid w:val="00A42E02"/>
    <w:rsid w:val="00A441D2"/>
    <w:rsid w:val="00A45207"/>
    <w:rsid w:val="00A4741D"/>
    <w:rsid w:val="00A47D16"/>
    <w:rsid w:val="00A513D6"/>
    <w:rsid w:val="00A5170F"/>
    <w:rsid w:val="00A51B16"/>
    <w:rsid w:val="00A528E6"/>
    <w:rsid w:val="00A530E6"/>
    <w:rsid w:val="00A53B65"/>
    <w:rsid w:val="00A556D3"/>
    <w:rsid w:val="00A5708E"/>
    <w:rsid w:val="00A5718F"/>
    <w:rsid w:val="00A57E4C"/>
    <w:rsid w:val="00A625D8"/>
    <w:rsid w:val="00A6339E"/>
    <w:rsid w:val="00A64B1D"/>
    <w:rsid w:val="00A64C12"/>
    <w:rsid w:val="00A65DE8"/>
    <w:rsid w:val="00A66309"/>
    <w:rsid w:val="00A668B0"/>
    <w:rsid w:val="00A66DBE"/>
    <w:rsid w:val="00A66DD6"/>
    <w:rsid w:val="00A70D25"/>
    <w:rsid w:val="00A71148"/>
    <w:rsid w:val="00A71590"/>
    <w:rsid w:val="00A71603"/>
    <w:rsid w:val="00A7415C"/>
    <w:rsid w:val="00A74350"/>
    <w:rsid w:val="00A7478C"/>
    <w:rsid w:val="00A81F91"/>
    <w:rsid w:val="00A82A52"/>
    <w:rsid w:val="00A82CA5"/>
    <w:rsid w:val="00A832BD"/>
    <w:rsid w:val="00A84915"/>
    <w:rsid w:val="00A85506"/>
    <w:rsid w:val="00A856BC"/>
    <w:rsid w:val="00A86072"/>
    <w:rsid w:val="00A8607E"/>
    <w:rsid w:val="00A9025A"/>
    <w:rsid w:val="00A921BF"/>
    <w:rsid w:val="00A9305A"/>
    <w:rsid w:val="00A937A5"/>
    <w:rsid w:val="00A947F9"/>
    <w:rsid w:val="00A94A45"/>
    <w:rsid w:val="00A94F4D"/>
    <w:rsid w:val="00A9635E"/>
    <w:rsid w:val="00A975CF"/>
    <w:rsid w:val="00AA0DD2"/>
    <w:rsid w:val="00AA1577"/>
    <w:rsid w:val="00AA2C5E"/>
    <w:rsid w:val="00AA2FCE"/>
    <w:rsid w:val="00AA78C4"/>
    <w:rsid w:val="00AA794C"/>
    <w:rsid w:val="00AB0031"/>
    <w:rsid w:val="00AB040F"/>
    <w:rsid w:val="00AB064C"/>
    <w:rsid w:val="00AB0DE3"/>
    <w:rsid w:val="00AB1654"/>
    <w:rsid w:val="00AB37CB"/>
    <w:rsid w:val="00AB3E82"/>
    <w:rsid w:val="00AB491B"/>
    <w:rsid w:val="00AB5DF4"/>
    <w:rsid w:val="00AB6E15"/>
    <w:rsid w:val="00AB714F"/>
    <w:rsid w:val="00AB7C0C"/>
    <w:rsid w:val="00AB7E75"/>
    <w:rsid w:val="00AC01AA"/>
    <w:rsid w:val="00AC12C7"/>
    <w:rsid w:val="00AC2C55"/>
    <w:rsid w:val="00AC4DA3"/>
    <w:rsid w:val="00AC6B48"/>
    <w:rsid w:val="00AC7E05"/>
    <w:rsid w:val="00AD0E16"/>
    <w:rsid w:val="00AD1D21"/>
    <w:rsid w:val="00AD1D54"/>
    <w:rsid w:val="00AD1FA1"/>
    <w:rsid w:val="00AD219B"/>
    <w:rsid w:val="00AD5E69"/>
    <w:rsid w:val="00AD671C"/>
    <w:rsid w:val="00AD6793"/>
    <w:rsid w:val="00AE008A"/>
    <w:rsid w:val="00AE1441"/>
    <w:rsid w:val="00AE15C5"/>
    <w:rsid w:val="00AE1B01"/>
    <w:rsid w:val="00AE2433"/>
    <w:rsid w:val="00AE27D6"/>
    <w:rsid w:val="00AE4D16"/>
    <w:rsid w:val="00AE60D6"/>
    <w:rsid w:val="00AE7C80"/>
    <w:rsid w:val="00AF135F"/>
    <w:rsid w:val="00AF2D24"/>
    <w:rsid w:val="00AF3AC5"/>
    <w:rsid w:val="00AF59C6"/>
    <w:rsid w:val="00AF6733"/>
    <w:rsid w:val="00AF6D1D"/>
    <w:rsid w:val="00B0030D"/>
    <w:rsid w:val="00B0046A"/>
    <w:rsid w:val="00B022A1"/>
    <w:rsid w:val="00B046FE"/>
    <w:rsid w:val="00B05E4D"/>
    <w:rsid w:val="00B075F4"/>
    <w:rsid w:val="00B10E4D"/>
    <w:rsid w:val="00B11154"/>
    <w:rsid w:val="00B1293C"/>
    <w:rsid w:val="00B13108"/>
    <w:rsid w:val="00B13E59"/>
    <w:rsid w:val="00B16475"/>
    <w:rsid w:val="00B171B7"/>
    <w:rsid w:val="00B21785"/>
    <w:rsid w:val="00B23441"/>
    <w:rsid w:val="00B2561A"/>
    <w:rsid w:val="00B258A3"/>
    <w:rsid w:val="00B300B2"/>
    <w:rsid w:val="00B30E8E"/>
    <w:rsid w:val="00B32615"/>
    <w:rsid w:val="00B32A56"/>
    <w:rsid w:val="00B34574"/>
    <w:rsid w:val="00B34E7B"/>
    <w:rsid w:val="00B36B4A"/>
    <w:rsid w:val="00B37E99"/>
    <w:rsid w:val="00B4131D"/>
    <w:rsid w:val="00B41C89"/>
    <w:rsid w:val="00B4210F"/>
    <w:rsid w:val="00B42F59"/>
    <w:rsid w:val="00B4326D"/>
    <w:rsid w:val="00B43343"/>
    <w:rsid w:val="00B44F93"/>
    <w:rsid w:val="00B453A6"/>
    <w:rsid w:val="00B456B1"/>
    <w:rsid w:val="00B456FE"/>
    <w:rsid w:val="00B45F35"/>
    <w:rsid w:val="00B47A7F"/>
    <w:rsid w:val="00B50304"/>
    <w:rsid w:val="00B5030A"/>
    <w:rsid w:val="00B529C5"/>
    <w:rsid w:val="00B533C1"/>
    <w:rsid w:val="00B55341"/>
    <w:rsid w:val="00B57510"/>
    <w:rsid w:val="00B57680"/>
    <w:rsid w:val="00B57D9E"/>
    <w:rsid w:val="00B62CE3"/>
    <w:rsid w:val="00B63F9B"/>
    <w:rsid w:val="00B648D2"/>
    <w:rsid w:val="00B659DF"/>
    <w:rsid w:val="00B67F06"/>
    <w:rsid w:val="00B70D3B"/>
    <w:rsid w:val="00B714A4"/>
    <w:rsid w:val="00B71D2D"/>
    <w:rsid w:val="00B72F9F"/>
    <w:rsid w:val="00B7409E"/>
    <w:rsid w:val="00B74929"/>
    <w:rsid w:val="00B815D4"/>
    <w:rsid w:val="00B8220F"/>
    <w:rsid w:val="00B869E5"/>
    <w:rsid w:val="00B877A7"/>
    <w:rsid w:val="00B87891"/>
    <w:rsid w:val="00B908BC"/>
    <w:rsid w:val="00B914F7"/>
    <w:rsid w:val="00B95543"/>
    <w:rsid w:val="00B95693"/>
    <w:rsid w:val="00B957E2"/>
    <w:rsid w:val="00B95871"/>
    <w:rsid w:val="00B97074"/>
    <w:rsid w:val="00BA1144"/>
    <w:rsid w:val="00BA17D1"/>
    <w:rsid w:val="00BA2D50"/>
    <w:rsid w:val="00BA3C82"/>
    <w:rsid w:val="00BA5BCB"/>
    <w:rsid w:val="00BA686D"/>
    <w:rsid w:val="00BA6A67"/>
    <w:rsid w:val="00BB16EF"/>
    <w:rsid w:val="00BB1A54"/>
    <w:rsid w:val="00BB60A2"/>
    <w:rsid w:val="00BB6133"/>
    <w:rsid w:val="00BB6A33"/>
    <w:rsid w:val="00BB76A8"/>
    <w:rsid w:val="00BC0EBD"/>
    <w:rsid w:val="00BC1CAF"/>
    <w:rsid w:val="00BC47C7"/>
    <w:rsid w:val="00BC484C"/>
    <w:rsid w:val="00BC6076"/>
    <w:rsid w:val="00BD0D39"/>
    <w:rsid w:val="00BD15F2"/>
    <w:rsid w:val="00BD22CA"/>
    <w:rsid w:val="00BD3F48"/>
    <w:rsid w:val="00BD5395"/>
    <w:rsid w:val="00BD5F6A"/>
    <w:rsid w:val="00BD5FFE"/>
    <w:rsid w:val="00BD7BAC"/>
    <w:rsid w:val="00BD7FE1"/>
    <w:rsid w:val="00BE0271"/>
    <w:rsid w:val="00BE25F1"/>
    <w:rsid w:val="00BE32EE"/>
    <w:rsid w:val="00BE34E7"/>
    <w:rsid w:val="00BE3C98"/>
    <w:rsid w:val="00BE61E4"/>
    <w:rsid w:val="00BE7E7F"/>
    <w:rsid w:val="00BF2309"/>
    <w:rsid w:val="00BF2878"/>
    <w:rsid w:val="00BF3CAD"/>
    <w:rsid w:val="00BF49CB"/>
    <w:rsid w:val="00BF4DF3"/>
    <w:rsid w:val="00BF5312"/>
    <w:rsid w:val="00BF5F15"/>
    <w:rsid w:val="00BF7637"/>
    <w:rsid w:val="00BF7AC8"/>
    <w:rsid w:val="00C001B5"/>
    <w:rsid w:val="00C00FD2"/>
    <w:rsid w:val="00C033BE"/>
    <w:rsid w:val="00C063B9"/>
    <w:rsid w:val="00C06AA7"/>
    <w:rsid w:val="00C10B59"/>
    <w:rsid w:val="00C1183F"/>
    <w:rsid w:val="00C12A8E"/>
    <w:rsid w:val="00C12E29"/>
    <w:rsid w:val="00C171A9"/>
    <w:rsid w:val="00C20208"/>
    <w:rsid w:val="00C20831"/>
    <w:rsid w:val="00C209BA"/>
    <w:rsid w:val="00C21C00"/>
    <w:rsid w:val="00C236AE"/>
    <w:rsid w:val="00C24A37"/>
    <w:rsid w:val="00C24C3A"/>
    <w:rsid w:val="00C25006"/>
    <w:rsid w:val="00C27895"/>
    <w:rsid w:val="00C30030"/>
    <w:rsid w:val="00C30B7A"/>
    <w:rsid w:val="00C31AC8"/>
    <w:rsid w:val="00C31D94"/>
    <w:rsid w:val="00C33236"/>
    <w:rsid w:val="00C335EF"/>
    <w:rsid w:val="00C37FC1"/>
    <w:rsid w:val="00C404FC"/>
    <w:rsid w:val="00C405C5"/>
    <w:rsid w:val="00C41C4D"/>
    <w:rsid w:val="00C44E82"/>
    <w:rsid w:val="00C45616"/>
    <w:rsid w:val="00C46FDC"/>
    <w:rsid w:val="00C50A3E"/>
    <w:rsid w:val="00C50D9B"/>
    <w:rsid w:val="00C52E17"/>
    <w:rsid w:val="00C53B09"/>
    <w:rsid w:val="00C55314"/>
    <w:rsid w:val="00C5666E"/>
    <w:rsid w:val="00C566DD"/>
    <w:rsid w:val="00C60092"/>
    <w:rsid w:val="00C60B63"/>
    <w:rsid w:val="00C62AB7"/>
    <w:rsid w:val="00C63629"/>
    <w:rsid w:val="00C63B83"/>
    <w:rsid w:val="00C663E1"/>
    <w:rsid w:val="00C715A7"/>
    <w:rsid w:val="00C71C37"/>
    <w:rsid w:val="00C72569"/>
    <w:rsid w:val="00C72EAF"/>
    <w:rsid w:val="00C7415E"/>
    <w:rsid w:val="00C74E4C"/>
    <w:rsid w:val="00C750CC"/>
    <w:rsid w:val="00C752C2"/>
    <w:rsid w:val="00C756E0"/>
    <w:rsid w:val="00C75A94"/>
    <w:rsid w:val="00C76795"/>
    <w:rsid w:val="00C77502"/>
    <w:rsid w:val="00C8069E"/>
    <w:rsid w:val="00C812D4"/>
    <w:rsid w:val="00C81E9F"/>
    <w:rsid w:val="00C82A47"/>
    <w:rsid w:val="00C82D55"/>
    <w:rsid w:val="00C83299"/>
    <w:rsid w:val="00C842F0"/>
    <w:rsid w:val="00C8553C"/>
    <w:rsid w:val="00C85D99"/>
    <w:rsid w:val="00C86390"/>
    <w:rsid w:val="00C90418"/>
    <w:rsid w:val="00C918A5"/>
    <w:rsid w:val="00C921FB"/>
    <w:rsid w:val="00C927EE"/>
    <w:rsid w:val="00C92ECC"/>
    <w:rsid w:val="00C93411"/>
    <w:rsid w:val="00C939D4"/>
    <w:rsid w:val="00C95A88"/>
    <w:rsid w:val="00CA0045"/>
    <w:rsid w:val="00CA1EF2"/>
    <w:rsid w:val="00CA215D"/>
    <w:rsid w:val="00CA2772"/>
    <w:rsid w:val="00CA2E96"/>
    <w:rsid w:val="00CA4236"/>
    <w:rsid w:val="00CA5AFF"/>
    <w:rsid w:val="00CA6FB9"/>
    <w:rsid w:val="00CA77C6"/>
    <w:rsid w:val="00CB0A7E"/>
    <w:rsid w:val="00CB19D0"/>
    <w:rsid w:val="00CB2939"/>
    <w:rsid w:val="00CB3166"/>
    <w:rsid w:val="00CB5D99"/>
    <w:rsid w:val="00CB7AB6"/>
    <w:rsid w:val="00CC0B5F"/>
    <w:rsid w:val="00CC1B98"/>
    <w:rsid w:val="00CC2F4E"/>
    <w:rsid w:val="00CC3B6E"/>
    <w:rsid w:val="00CC49C1"/>
    <w:rsid w:val="00CC5EA4"/>
    <w:rsid w:val="00CC7502"/>
    <w:rsid w:val="00CC7EC7"/>
    <w:rsid w:val="00CD22AD"/>
    <w:rsid w:val="00CD31D0"/>
    <w:rsid w:val="00CD357A"/>
    <w:rsid w:val="00CD42CE"/>
    <w:rsid w:val="00CD4873"/>
    <w:rsid w:val="00CD5B9C"/>
    <w:rsid w:val="00CD6606"/>
    <w:rsid w:val="00CD7703"/>
    <w:rsid w:val="00CE0450"/>
    <w:rsid w:val="00CE2A3F"/>
    <w:rsid w:val="00CE4A26"/>
    <w:rsid w:val="00CE5799"/>
    <w:rsid w:val="00CE6411"/>
    <w:rsid w:val="00CE7E25"/>
    <w:rsid w:val="00CF05D1"/>
    <w:rsid w:val="00CF2551"/>
    <w:rsid w:val="00CF2E78"/>
    <w:rsid w:val="00CF388A"/>
    <w:rsid w:val="00CF5979"/>
    <w:rsid w:val="00CF626A"/>
    <w:rsid w:val="00CF6915"/>
    <w:rsid w:val="00CF691D"/>
    <w:rsid w:val="00CF70B7"/>
    <w:rsid w:val="00D00905"/>
    <w:rsid w:val="00D0172D"/>
    <w:rsid w:val="00D01962"/>
    <w:rsid w:val="00D02F48"/>
    <w:rsid w:val="00D06476"/>
    <w:rsid w:val="00D064DB"/>
    <w:rsid w:val="00D06548"/>
    <w:rsid w:val="00D07823"/>
    <w:rsid w:val="00D114C6"/>
    <w:rsid w:val="00D11D49"/>
    <w:rsid w:val="00D164D4"/>
    <w:rsid w:val="00D213AE"/>
    <w:rsid w:val="00D24F31"/>
    <w:rsid w:val="00D25148"/>
    <w:rsid w:val="00D255D9"/>
    <w:rsid w:val="00D2595B"/>
    <w:rsid w:val="00D25CD6"/>
    <w:rsid w:val="00D265C5"/>
    <w:rsid w:val="00D26BCF"/>
    <w:rsid w:val="00D26BD6"/>
    <w:rsid w:val="00D3064F"/>
    <w:rsid w:val="00D30BD7"/>
    <w:rsid w:val="00D31002"/>
    <w:rsid w:val="00D317EA"/>
    <w:rsid w:val="00D34A8F"/>
    <w:rsid w:val="00D34C99"/>
    <w:rsid w:val="00D402C8"/>
    <w:rsid w:val="00D406CD"/>
    <w:rsid w:val="00D42D79"/>
    <w:rsid w:val="00D43889"/>
    <w:rsid w:val="00D445A2"/>
    <w:rsid w:val="00D45215"/>
    <w:rsid w:val="00D4711B"/>
    <w:rsid w:val="00D5145B"/>
    <w:rsid w:val="00D51E06"/>
    <w:rsid w:val="00D52BC5"/>
    <w:rsid w:val="00D52FC0"/>
    <w:rsid w:val="00D531CF"/>
    <w:rsid w:val="00D544D3"/>
    <w:rsid w:val="00D551BD"/>
    <w:rsid w:val="00D5655B"/>
    <w:rsid w:val="00D573FA"/>
    <w:rsid w:val="00D6095B"/>
    <w:rsid w:val="00D62ABC"/>
    <w:rsid w:val="00D62BEF"/>
    <w:rsid w:val="00D64018"/>
    <w:rsid w:val="00D648B7"/>
    <w:rsid w:val="00D65B6D"/>
    <w:rsid w:val="00D71917"/>
    <w:rsid w:val="00D72077"/>
    <w:rsid w:val="00D72878"/>
    <w:rsid w:val="00D72D73"/>
    <w:rsid w:val="00D7306F"/>
    <w:rsid w:val="00D7381B"/>
    <w:rsid w:val="00D7503D"/>
    <w:rsid w:val="00D76704"/>
    <w:rsid w:val="00D772D8"/>
    <w:rsid w:val="00D774EC"/>
    <w:rsid w:val="00D800FF"/>
    <w:rsid w:val="00D809DD"/>
    <w:rsid w:val="00D818CA"/>
    <w:rsid w:val="00D838A1"/>
    <w:rsid w:val="00D83981"/>
    <w:rsid w:val="00D8439D"/>
    <w:rsid w:val="00D84F16"/>
    <w:rsid w:val="00D86998"/>
    <w:rsid w:val="00D901A9"/>
    <w:rsid w:val="00D91C91"/>
    <w:rsid w:val="00D928FD"/>
    <w:rsid w:val="00D955C0"/>
    <w:rsid w:val="00D95A09"/>
    <w:rsid w:val="00D96658"/>
    <w:rsid w:val="00D96BDC"/>
    <w:rsid w:val="00D97727"/>
    <w:rsid w:val="00DA0F95"/>
    <w:rsid w:val="00DA170F"/>
    <w:rsid w:val="00DA1EC2"/>
    <w:rsid w:val="00DA4609"/>
    <w:rsid w:val="00DA691C"/>
    <w:rsid w:val="00DA7D56"/>
    <w:rsid w:val="00DB133E"/>
    <w:rsid w:val="00DB209D"/>
    <w:rsid w:val="00DB28A0"/>
    <w:rsid w:val="00DB2900"/>
    <w:rsid w:val="00DB2B31"/>
    <w:rsid w:val="00DB36AE"/>
    <w:rsid w:val="00DB465D"/>
    <w:rsid w:val="00DB73C4"/>
    <w:rsid w:val="00DC0331"/>
    <w:rsid w:val="00DC0E7A"/>
    <w:rsid w:val="00DC1F9F"/>
    <w:rsid w:val="00DC3FFA"/>
    <w:rsid w:val="00DC5068"/>
    <w:rsid w:val="00DC7688"/>
    <w:rsid w:val="00DC7C02"/>
    <w:rsid w:val="00DD054A"/>
    <w:rsid w:val="00DD0577"/>
    <w:rsid w:val="00DD0A29"/>
    <w:rsid w:val="00DD347B"/>
    <w:rsid w:val="00DD37F9"/>
    <w:rsid w:val="00DD469F"/>
    <w:rsid w:val="00DD4AD1"/>
    <w:rsid w:val="00DD5D92"/>
    <w:rsid w:val="00DD722C"/>
    <w:rsid w:val="00DE07D2"/>
    <w:rsid w:val="00DE0DEA"/>
    <w:rsid w:val="00DE0F0A"/>
    <w:rsid w:val="00DE1129"/>
    <w:rsid w:val="00DE1765"/>
    <w:rsid w:val="00DE1B43"/>
    <w:rsid w:val="00DE1D2A"/>
    <w:rsid w:val="00DE4FBD"/>
    <w:rsid w:val="00DE510B"/>
    <w:rsid w:val="00DE55D2"/>
    <w:rsid w:val="00DE58C5"/>
    <w:rsid w:val="00DE7D36"/>
    <w:rsid w:val="00DF1E3C"/>
    <w:rsid w:val="00DF46FF"/>
    <w:rsid w:val="00DF5764"/>
    <w:rsid w:val="00DF5CF8"/>
    <w:rsid w:val="00E008BF"/>
    <w:rsid w:val="00E00A5B"/>
    <w:rsid w:val="00E01FE1"/>
    <w:rsid w:val="00E03EB7"/>
    <w:rsid w:val="00E04C1A"/>
    <w:rsid w:val="00E04F9E"/>
    <w:rsid w:val="00E054B0"/>
    <w:rsid w:val="00E07A79"/>
    <w:rsid w:val="00E07A85"/>
    <w:rsid w:val="00E10247"/>
    <w:rsid w:val="00E11169"/>
    <w:rsid w:val="00E12E23"/>
    <w:rsid w:val="00E14283"/>
    <w:rsid w:val="00E148DE"/>
    <w:rsid w:val="00E14C4D"/>
    <w:rsid w:val="00E16EB7"/>
    <w:rsid w:val="00E177AD"/>
    <w:rsid w:val="00E17C77"/>
    <w:rsid w:val="00E17E66"/>
    <w:rsid w:val="00E207CA"/>
    <w:rsid w:val="00E20CA4"/>
    <w:rsid w:val="00E21B57"/>
    <w:rsid w:val="00E2437F"/>
    <w:rsid w:val="00E24996"/>
    <w:rsid w:val="00E24B13"/>
    <w:rsid w:val="00E2503A"/>
    <w:rsid w:val="00E26CA9"/>
    <w:rsid w:val="00E30365"/>
    <w:rsid w:val="00E30AE4"/>
    <w:rsid w:val="00E30AE9"/>
    <w:rsid w:val="00E32F27"/>
    <w:rsid w:val="00E34895"/>
    <w:rsid w:val="00E34FF7"/>
    <w:rsid w:val="00E35667"/>
    <w:rsid w:val="00E35DAF"/>
    <w:rsid w:val="00E363C2"/>
    <w:rsid w:val="00E400E9"/>
    <w:rsid w:val="00E412A3"/>
    <w:rsid w:val="00E43878"/>
    <w:rsid w:val="00E44A12"/>
    <w:rsid w:val="00E45D5E"/>
    <w:rsid w:val="00E4639D"/>
    <w:rsid w:val="00E5029B"/>
    <w:rsid w:val="00E55412"/>
    <w:rsid w:val="00E55613"/>
    <w:rsid w:val="00E559B5"/>
    <w:rsid w:val="00E55BB8"/>
    <w:rsid w:val="00E55E4F"/>
    <w:rsid w:val="00E5693F"/>
    <w:rsid w:val="00E56C7B"/>
    <w:rsid w:val="00E6087B"/>
    <w:rsid w:val="00E60BCF"/>
    <w:rsid w:val="00E60F31"/>
    <w:rsid w:val="00E617A5"/>
    <w:rsid w:val="00E6268A"/>
    <w:rsid w:val="00E6599D"/>
    <w:rsid w:val="00E67228"/>
    <w:rsid w:val="00E70A7D"/>
    <w:rsid w:val="00E71E77"/>
    <w:rsid w:val="00E71F6F"/>
    <w:rsid w:val="00E722DF"/>
    <w:rsid w:val="00E73205"/>
    <w:rsid w:val="00E74202"/>
    <w:rsid w:val="00E7459E"/>
    <w:rsid w:val="00E745D9"/>
    <w:rsid w:val="00E748C4"/>
    <w:rsid w:val="00E74F4D"/>
    <w:rsid w:val="00E755AF"/>
    <w:rsid w:val="00E75C86"/>
    <w:rsid w:val="00E76BA6"/>
    <w:rsid w:val="00E77D2E"/>
    <w:rsid w:val="00E84FE4"/>
    <w:rsid w:val="00E864D7"/>
    <w:rsid w:val="00E87EBE"/>
    <w:rsid w:val="00E90AAE"/>
    <w:rsid w:val="00E90D37"/>
    <w:rsid w:val="00E911DC"/>
    <w:rsid w:val="00E931C3"/>
    <w:rsid w:val="00E9496A"/>
    <w:rsid w:val="00E95AED"/>
    <w:rsid w:val="00E96D6F"/>
    <w:rsid w:val="00E9716D"/>
    <w:rsid w:val="00E97ED4"/>
    <w:rsid w:val="00E97F25"/>
    <w:rsid w:val="00EA10B1"/>
    <w:rsid w:val="00EA1665"/>
    <w:rsid w:val="00EA16C8"/>
    <w:rsid w:val="00EA1BE0"/>
    <w:rsid w:val="00EA1F2D"/>
    <w:rsid w:val="00EA2F9F"/>
    <w:rsid w:val="00EA357C"/>
    <w:rsid w:val="00EA4E66"/>
    <w:rsid w:val="00EA592A"/>
    <w:rsid w:val="00EA6375"/>
    <w:rsid w:val="00EA6A2F"/>
    <w:rsid w:val="00EA7A8D"/>
    <w:rsid w:val="00EB1963"/>
    <w:rsid w:val="00EB387F"/>
    <w:rsid w:val="00EB797E"/>
    <w:rsid w:val="00EB7CB4"/>
    <w:rsid w:val="00EC17EE"/>
    <w:rsid w:val="00EC1969"/>
    <w:rsid w:val="00EC213A"/>
    <w:rsid w:val="00EC231F"/>
    <w:rsid w:val="00EC3C9A"/>
    <w:rsid w:val="00EC4A71"/>
    <w:rsid w:val="00EC4D19"/>
    <w:rsid w:val="00EC5C17"/>
    <w:rsid w:val="00EC5C90"/>
    <w:rsid w:val="00EC665D"/>
    <w:rsid w:val="00EC7623"/>
    <w:rsid w:val="00ED078E"/>
    <w:rsid w:val="00ED1360"/>
    <w:rsid w:val="00ED34AE"/>
    <w:rsid w:val="00ED375A"/>
    <w:rsid w:val="00ED3ACA"/>
    <w:rsid w:val="00ED3FC8"/>
    <w:rsid w:val="00ED4049"/>
    <w:rsid w:val="00ED4088"/>
    <w:rsid w:val="00ED64C1"/>
    <w:rsid w:val="00ED7086"/>
    <w:rsid w:val="00EE0F43"/>
    <w:rsid w:val="00EE0FB1"/>
    <w:rsid w:val="00EE23AE"/>
    <w:rsid w:val="00EE2C22"/>
    <w:rsid w:val="00EE4A6E"/>
    <w:rsid w:val="00EE4D72"/>
    <w:rsid w:val="00EE6F70"/>
    <w:rsid w:val="00EF043E"/>
    <w:rsid w:val="00EF331E"/>
    <w:rsid w:val="00EF337D"/>
    <w:rsid w:val="00EF3A2F"/>
    <w:rsid w:val="00EF3A54"/>
    <w:rsid w:val="00EF4AA7"/>
    <w:rsid w:val="00EF4DEF"/>
    <w:rsid w:val="00EF55B1"/>
    <w:rsid w:val="00EF58C8"/>
    <w:rsid w:val="00EF6141"/>
    <w:rsid w:val="00F01D28"/>
    <w:rsid w:val="00F02AED"/>
    <w:rsid w:val="00F04697"/>
    <w:rsid w:val="00F056D7"/>
    <w:rsid w:val="00F06D14"/>
    <w:rsid w:val="00F11703"/>
    <w:rsid w:val="00F122FF"/>
    <w:rsid w:val="00F131B8"/>
    <w:rsid w:val="00F148E0"/>
    <w:rsid w:val="00F15909"/>
    <w:rsid w:val="00F207EC"/>
    <w:rsid w:val="00F20DC4"/>
    <w:rsid w:val="00F219CB"/>
    <w:rsid w:val="00F2278B"/>
    <w:rsid w:val="00F23589"/>
    <w:rsid w:val="00F2481A"/>
    <w:rsid w:val="00F25307"/>
    <w:rsid w:val="00F2574E"/>
    <w:rsid w:val="00F25F02"/>
    <w:rsid w:val="00F26654"/>
    <w:rsid w:val="00F30416"/>
    <w:rsid w:val="00F30DAD"/>
    <w:rsid w:val="00F327DE"/>
    <w:rsid w:val="00F3565E"/>
    <w:rsid w:val="00F3604F"/>
    <w:rsid w:val="00F36F46"/>
    <w:rsid w:val="00F3714A"/>
    <w:rsid w:val="00F375CC"/>
    <w:rsid w:val="00F37A1B"/>
    <w:rsid w:val="00F37CD8"/>
    <w:rsid w:val="00F40215"/>
    <w:rsid w:val="00F4168F"/>
    <w:rsid w:val="00F41A12"/>
    <w:rsid w:val="00F43794"/>
    <w:rsid w:val="00F45928"/>
    <w:rsid w:val="00F461F5"/>
    <w:rsid w:val="00F468BC"/>
    <w:rsid w:val="00F47C31"/>
    <w:rsid w:val="00F50153"/>
    <w:rsid w:val="00F52D67"/>
    <w:rsid w:val="00F53D41"/>
    <w:rsid w:val="00F545D8"/>
    <w:rsid w:val="00F54628"/>
    <w:rsid w:val="00F54837"/>
    <w:rsid w:val="00F557C8"/>
    <w:rsid w:val="00F57125"/>
    <w:rsid w:val="00F5719A"/>
    <w:rsid w:val="00F57F85"/>
    <w:rsid w:val="00F60B4B"/>
    <w:rsid w:val="00F63DB9"/>
    <w:rsid w:val="00F64DF2"/>
    <w:rsid w:val="00F6528C"/>
    <w:rsid w:val="00F65DE5"/>
    <w:rsid w:val="00F6600C"/>
    <w:rsid w:val="00F6683A"/>
    <w:rsid w:val="00F66EED"/>
    <w:rsid w:val="00F670C1"/>
    <w:rsid w:val="00F67BEE"/>
    <w:rsid w:val="00F70CD0"/>
    <w:rsid w:val="00F71EE0"/>
    <w:rsid w:val="00F72B5A"/>
    <w:rsid w:val="00F737FE"/>
    <w:rsid w:val="00F740B0"/>
    <w:rsid w:val="00F74B5B"/>
    <w:rsid w:val="00F74C8C"/>
    <w:rsid w:val="00F74ED8"/>
    <w:rsid w:val="00F759FE"/>
    <w:rsid w:val="00F75DFC"/>
    <w:rsid w:val="00F75EEB"/>
    <w:rsid w:val="00F762E2"/>
    <w:rsid w:val="00F77FEF"/>
    <w:rsid w:val="00F80717"/>
    <w:rsid w:val="00F80E91"/>
    <w:rsid w:val="00F817B9"/>
    <w:rsid w:val="00F81CF6"/>
    <w:rsid w:val="00F83A2A"/>
    <w:rsid w:val="00F84388"/>
    <w:rsid w:val="00F845FB"/>
    <w:rsid w:val="00F84677"/>
    <w:rsid w:val="00F86EB6"/>
    <w:rsid w:val="00F90A59"/>
    <w:rsid w:val="00F91F6B"/>
    <w:rsid w:val="00F9221A"/>
    <w:rsid w:val="00F9237E"/>
    <w:rsid w:val="00F925FB"/>
    <w:rsid w:val="00F94AED"/>
    <w:rsid w:val="00F95D58"/>
    <w:rsid w:val="00F97633"/>
    <w:rsid w:val="00F977F6"/>
    <w:rsid w:val="00F97AD4"/>
    <w:rsid w:val="00FA0926"/>
    <w:rsid w:val="00FA0C96"/>
    <w:rsid w:val="00FA5C1E"/>
    <w:rsid w:val="00FB25B4"/>
    <w:rsid w:val="00FB3734"/>
    <w:rsid w:val="00FB5BC0"/>
    <w:rsid w:val="00FB5DE5"/>
    <w:rsid w:val="00FB7977"/>
    <w:rsid w:val="00FC0606"/>
    <w:rsid w:val="00FC07FE"/>
    <w:rsid w:val="00FC43C1"/>
    <w:rsid w:val="00FC4EE9"/>
    <w:rsid w:val="00FC689A"/>
    <w:rsid w:val="00FD22A9"/>
    <w:rsid w:val="00FD3622"/>
    <w:rsid w:val="00FD4AD2"/>
    <w:rsid w:val="00FD6E28"/>
    <w:rsid w:val="00FD740B"/>
    <w:rsid w:val="00FD7939"/>
    <w:rsid w:val="00FE0966"/>
    <w:rsid w:val="00FE19EE"/>
    <w:rsid w:val="00FE24CF"/>
    <w:rsid w:val="00FE257E"/>
    <w:rsid w:val="00FE431D"/>
    <w:rsid w:val="00FE51C4"/>
    <w:rsid w:val="00FE6DD2"/>
    <w:rsid w:val="00FE7724"/>
    <w:rsid w:val="00FE79F1"/>
    <w:rsid w:val="00FE7B36"/>
    <w:rsid w:val="00FE7D64"/>
    <w:rsid w:val="00FF287E"/>
    <w:rsid w:val="00FF3397"/>
    <w:rsid w:val="00FF5795"/>
    <w:rsid w:val="00FF5E18"/>
    <w:rsid w:val="00FF62ED"/>
    <w:rsid w:val="00FF68CA"/>
    <w:rsid w:val="00FF69E1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7BF812"/>
  <w14:defaultImageDpi w14:val="330"/>
  <w15:docId w15:val="{5A1BE9E1-1F1E-4E18-9056-A2AFAEE71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before="-1" w:beforeAutospacing="1" w:after="-1" w:afterAutospacing="1" w:line="360" w:lineRule="exact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aliases w:val="Body text"/>
    <w:qFormat/>
    <w:rsid w:val="00DE1129"/>
    <w:pPr>
      <w:spacing w:before="100" w:after="100" w:line="240" w:lineRule="auto"/>
    </w:pPr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540A"/>
    <w:pPr>
      <w:spacing w:before="480" w:beforeAutospacing="0"/>
      <w:outlineLvl w:val="0"/>
    </w:pPr>
    <w:rPr>
      <w:rFonts w:ascii="November Pro Med" w:hAnsi="November Pro Med"/>
      <w:color w:val="332F2E" w:themeColor="text1"/>
      <w:kern w:val="40"/>
      <w:sz w:val="64"/>
      <w:szCs w:val="6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540A"/>
    <w:pPr>
      <w:spacing w:before="360" w:beforeAutospacing="0"/>
      <w:outlineLvl w:val="1"/>
    </w:pPr>
    <w:rPr>
      <w:rFonts w:ascii="November Pro Med" w:hAnsi="November Pro Med"/>
      <w:kern w:val="40"/>
      <w:sz w:val="42"/>
      <w:szCs w:val="3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C540A"/>
    <w:pPr>
      <w:outlineLvl w:val="2"/>
    </w:pPr>
    <w:rPr>
      <w:sz w:val="30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6C540A"/>
    <w:pPr>
      <w:keepNext/>
      <w:keepLines/>
      <w:spacing w:before="360" w:beforeAutospacing="0"/>
      <w:outlineLvl w:val="3"/>
    </w:pPr>
    <w:rPr>
      <w:rFonts w:ascii="Trump Soft Pro" w:eastAsiaTheme="majorEastAsia" w:hAnsi="Trump Soft Pro" w:cstheme="majorBidi"/>
      <w:iCs/>
      <w:caps/>
      <w:color w:val="332F38"/>
      <w:kern w:val="40"/>
      <w:sz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6C540A"/>
    <w:pPr>
      <w:keepNext/>
      <w:keepLines/>
      <w:outlineLvl w:val="4"/>
    </w:pPr>
    <w:rPr>
      <w:rFonts w:asciiTheme="majorHAnsi" w:eastAsiaTheme="majorEastAsia" w:hAnsiTheme="majorHAnsi" w:cstheme="majorBidi"/>
      <w:color w:val="332F2E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540A"/>
    <w:rPr>
      <w:rFonts w:ascii="November Pro Med" w:eastAsia="SimSun" w:hAnsi="November Pro Med" w:cs="Times New Roman"/>
      <w:color w:val="332F2E" w:themeColor="text1"/>
      <w:kern w:val="40"/>
      <w:sz w:val="64"/>
      <w:szCs w:val="68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6C540A"/>
    <w:rPr>
      <w:rFonts w:ascii="November Pro Med" w:eastAsia="SimSun" w:hAnsi="November Pro Med" w:cs="Times New Roman"/>
      <w:color w:val="332F2E"/>
      <w:kern w:val="40"/>
      <w:sz w:val="42"/>
      <w:szCs w:val="34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6C540A"/>
    <w:rPr>
      <w:rFonts w:ascii="November Pro Med" w:eastAsia="SimSun" w:hAnsi="November Pro Med" w:cs="Times New Roman"/>
      <w:color w:val="332F2E"/>
      <w:kern w:val="40"/>
      <w:sz w:val="30"/>
      <w:szCs w:val="26"/>
      <w:lang w:val="en-US" w:eastAsia="zh-CN"/>
    </w:rPr>
  </w:style>
  <w:style w:type="paragraph" w:styleId="Subtitle">
    <w:name w:val="Subtitle"/>
    <w:basedOn w:val="Normal"/>
    <w:next w:val="Normal"/>
    <w:link w:val="SubtitleChar"/>
    <w:uiPriority w:val="11"/>
    <w:rsid w:val="006C540A"/>
    <w:rPr>
      <w:color w:val="FFFFFF" w:themeColor="background1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6C540A"/>
    <w:rPr>
      <w:rFonts w:ascii="November Pro Lt" w:eastAsia="SimSun" w:hAnsi="November Pro Lt" w:cs="Times New Roman"/>
      <w:color w:val="FFFFFF" w:themeColor="background1"/>
      <w:sz w:val="24"/>
      <w:szCs w:val="32"/>
      <w:lang w:val="en-US" w:eastAsia="zh-CN"/>
    </w:rPr>
  </w:style>
  <w:style w:type="paragraph" w:customStyle="1" w:styleId="Bullet1">
    <w:name w:val="Bullet 1"/>
    <w:basedOn w:val="ListParagraph"/>
    <w:next w:val="Normal"/>
    <w:link w:val="Bullet1Char"/>
    <w:qFormat/>
    <w:rsid w:val="006C540A"/>
    <w:pPr>
      <w:numPr>
        <w:numId w:val="31"/>
      </w:numPr>
      <w:spacing w:before="120" w:beforeAutospacing="0"/>
    </w:pPr>
    <w:rPr>
      <w:rFonts w:eastAsia="Calibri"/>
      <w:lang w:eastAsia="en-US"/>
    </w:rPr>
  </w:style>
  <w:style w:type="character" w:customStyle="1" w:styleId="Bullet1Char">
    <w:name w:val="Bullet 1 Char"/>
    <w:basedOn w:val="DefaultParagraphFont"/>
    <w:link w:val="Bullet1"/>
    <w:rsid w:val="006C540A"/>
    <w:rPr>
      <w:rFonts w:ascii="November Pro Lt" w:eastAsia="Calibri" w:hAnsi="November Pro Lt" w:cs="Times New Roman"/>
      <w:color w:val="332F2E"/>
      <w:sz w:val="24"/>
      <w:szCs w:val="24"/>
      <w:lang w:val="en-US"/>
    </w:rPr>
  </w:style>
  <w:style w:type="paragraph" w:styleId="ListParagraph">
    <w:name w:val="List Paragraph"/>
    <w:aliases w:val="Bulletpoints"/>
    <w:basedOn w:val="Normal"/>
    <w:link w:val="ListParagraphChar"/>
    <w:uiPriority w:val="34"/>
    <w:rsid w:val="006C540A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C54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40A"/>
    <w:rPr>
      <w:rFonts w:ascii="Tahoma" w:eastAsia="SimSun" w:hAnsi="Tahoma" w:cs="Tahoma"/>
      <w:color w:val="332F2E"/>
      <w:sz w:val="16"/>
      <w:szCs w:val="16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6C540A"/>
    <w:rPr>
      <w:noProof/>
    </w:rPr>
  </w:style>
  <w:style w:type="character" w:customStyle="1" w:styleId="HeaderChar">
    <w:name w:val="Header Char"/>
    <w:basedOn w:val="DefaultParagraphFont"/>
    <w:link w:val="Header"/>
    <w:uiPriority w:val="99"/>
    <w:rsid w:val="006C540A"/>
    <w:rPr>
      <w:rFonts w:ascii="November Pro Lt" w:eastAsia="SimSun" w:hAnsi="November Pro Lt" w:cs="Times New Roman"/>
      <w:noProof/>
      <w:color w:val="332F2E"/>
      <w:sz w:val="24"/>
      <w:szCs w:val="24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6C540A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character" w:styleId="Hyperlink">
    <w:name w:val="Hyperlink"/>
    <w:basedOn w:val="DefaultParagraphFont"/>
    <w:uiPriority w:val="99"/>
    <w:unhideWhenUsed/>
    <w:rsid w:val="006C540A"/>
    <w:rPr>
      <w:rFonts w:asciiTheme="minorHAnsi" w:hAnsiTheme="minorHAnsi"/>
      <w:color w:val="2045AD" w:themeColor="accent1"/>
      <w:sz w:val="24"/>
      <w:u w:val="single"/>
    </w:rPr>
  </w:style>
  <w:style w:type="table" w:styleId="TableGrid">
    <w:name w:val="Table Grid"/>
    <w:basedOn w:val="TableNormal"/>
    <w:uiPriority w:val="39"/>
    <w:rsid w:val="006C540A"/>
    <w:pPr>
      <w:spacing w:before="100" w:after="100" w:line="240" w:lineRule="auto"/>
    </w:pPr>
    <w:rPr>
      <w:rFonts w:ascii="November Pro Lt" w:hAnsi="November Pro Lt"/>
    </w:rPr>
    <w:tblPr>
      <w:tblBorders>
        <w:insideH w:val="single" w:sz="8" w:space="0" w:color="CDC9C8" w:themeColor="text1" w:themeTint="40"/>
        <w:insideV w:val="single" w:sz="8" w:space="0" w:color="CDC9C8" w:themeColor="text1" w:themeTint="40"/>
      </w:tblBorders>
    </w:tblPr>
    <w:tcPr>
      <w:shd w:val="clear" w:color="auto" w:fill="FFFFFF" w:themeFill="background1"/>
      <w:vAlign w:val="center"/>
    </w:tcPr>
    <w:tblStylePr w:type="firstRow">
      <w:rPr>
        <w:rFonts w:asciiTheme="minorHAnsi" w:hAnsiTheme="minorHAnsi"/>
        <w:sz w:val="24"/>
      </w:rPr>
    </w:tblStylePr>
  </w:style>
  <w:style w:type="paragraph" w:customStyle="1" w:styleId="TableHeader">
    <w:name w:val="Table Header"/>
    <w:basedOn w:val="Normal"/>
    <w:link w:val="TableHeaderChar"/>
    <w:rsid w:val="006C540A"/>
    <w:pPr>
      <w:suppressAutoHyphens/>
    </w:pPr>
    <w:rPr>
      <w:rFonts w:ascii="Pragmatica" w:eastAsia="Times New Roman" w:hAnsi="Pragmatica"/>
      <w:sz w:val="28"/>
      <w:szCs w:val="18"/>
      <w:lang w:val="en-GB" w:eastAsia="ar-SA"/>
    </w:rPr>
  </w:style>
  <w:style w:type="paragraph" w:styleId="Title">
    <w:name w:val="Title"/>
    <w:basedOn w:val="Normal"/>
    <w:next w:val="Normal"/>
    <w:link w:val="TitleChar"/>
    <w:uiPriority w:val="10"/>
    <w:qFormat/>
    <w:rsid w:val="006C540A"/>
    <w:rPr>
      <w:rFonts w:ascii="November Pro Med" w:eastAsiaTheme="majorEastAsia" w:hAnsi="November Pro Med" w:cstheme="majorBidi"/>
      <w:color w:val="auto"/>
      <w:spacing w:val="5"/>
      <w:kern w:val="28"/>
      <w:sz w:val="10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C540A"/>
    <w:rPr>
      <w:rFonts w:ascii="November Pro Med" w:eastAsiaTheme="majorEastAsia" w:hAnsi="November Pro Med" w:cstheme="majorBidi"/>
      <w:spacing w:val="5"/>
      <w:kern w:val="28"/>
      <w:sz w:val="108"/>
      <w:szCs w:val="52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6C540A"/>
    <w:rPr>
      <w:rFonts w:ascii="Times New Roman" w:eastAsia="Times New Roman" w:hAnsi="Times New Roman"/>
      <w:lang w:val="be-BY" w:eastAsia="be-BY"/>
    </w:rPr>
  </w:style>
  <w:style w:type="paragraph" w:styleId="NoSpacing">
    <w:name w:val="No Spacing"/>
    <w:uiPriority w:val="1"/>
    <w:rsid w:val="006C540A"/>
    <w:pPr>
      <w:spacing w:before="100" w:after="100" w:line="240" w:lineRule="auto"/>
    </w:pPr>
    <w:rPr>
      <w:rFonts w:ascii="Pragmatica Light" w:eastAsia="SimSun" w:hAnsi="Pragmatica Light" w:cs="Times New Roman"/>
      <w:color w:val="332F2E"/>
      <w:sz w:val="24"/>
      <w:szCs w:val="24"/>
      <w:lang w:val="en-US" w:eastAsia="zh-CN"/>
    </w:rPr>
  </w:style>
  <w:style w:type="character" w:customStyle="1" w:styleId="text">
    <w:name w:val="text"/>
    <w:basedOn w:val="DefaultParagraphFont"/>
    <w:rsid w:val="006C540A"/>
    <w:rPr>
      <w:rFonts w:asciiTheme="minorHAnsi" w:hAnsiTheme="minorHAnsi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C540A"/>
    <w:rPr>
      <w:rFonts w:ascii="Trump Soft Pro" w:eastAsiaTheme="majorEastAsia" w:hAnsi="Trump Soft Pro" w:cstheme="majorBidi"/>
      <w:iCs/>
      <w:caps/>
      <w:color w:val="332F38"/>
      <w:kern w:val="40"/>
      <w:sz w:val="36"/>
      <w:szCs w:val="24"/>
      <w:lang w:val="en-US"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6C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540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540A"/>
    <w:rPr>
      <w:rFonts w:ascii="November Pro Lt" w:eastAsia="SimSun" w:hAnsi="November Pro Lt" w:cs="Times New Roman"/>
      <w:color w:val="332F2E"/>
      <w:sz w:val="20"/>
      <w:szCs w:val="20"/>
      <w:lang w:val="en-US"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540A"/>
    <w:rPr>
      <w:rFonts w:ascii="November Pro Lt" w:eastAsia="SimSun" w:hAnsi="November Pro Lt" w:cs="Times New Roman"/>
      <w:b/>
      <w:bCs/>
      <w:color w:val="332F2E"/>
      <w:sz w:val="20"/>
      <w:szCs w:val="20"/>
      <w:lang w:val="en-US" w:eastAsia="zh-CN"/>
    </w:rPr>
  </w:style>
  <w:style w:type="paragraph" w:styleId="Quote">
    <w:name w:val="Quote"/>
    <w:basedOn w:val="Normal"/>
    <w:next w:val="Normal"/>
    <w:link w:val="QuoteChar"/>
    <w:uiPriority w:val="29"/>
    <w:qFormat/>
    <w:rsid w:val="006C540A"/>
    <w:pPr>
      <w:ind w:left="862" w:right="862"/>
      <w:jc w:val="center"/>
    </w:pPr>
    <w:rPr>
      <w:i/>
      <w:iCs/>
      <w:color w:val="332F2E" w:themeColor="text1"/>
      <w:sz w:val="32"/>
    </w:rPr>
  </w:style>
  <w:style w:type="character" w:styleId="Strong">
    <w:name w:val="Strong"/>
    <w:aliases w:val="Bold text"/>
    <w:basedOn w:val="DefaultParagraphFont"/>
    <w:uiPriority w:val="22"/>
    <w:qFormat/>
    <w:rsid w:val="006C540A"/>
    <w:rPr>
      <w:rFonts w:ascii="November Pro Lt" w:hAnsi="November Pro Lt"/>
      <w:b w:val="0"/>
      <w:bCs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C540A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C540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C540A"/>
    <w:rPr>
      <w:rFonts w:ascii="November Pro Lt" w:eastAsia="SimSun" w:hAnsi="November Pro Lt" w:cs="Times New Roman"/>
      <w:color w:val="332F2E"/>
      <w:sz w:val="20"/>
      <w:szCs w:val="20"/>
      <w:lang w:val="en-US" w:eastAsia="zh-CN"/>
    </w:rPr>
  </w:style>
  <w:style w:type="character" w:styleId="EndnoteReference">
    <w:name w:val="endnote reference"/>
    <w:basedOn w:val="DefaultParagraphFont"/>
    <w:uiPriority w:val="99"/>
    <w:semiHidden/>
    <w:unhideWhenUsed/>
    <w:rsid w:val="006C540A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6C540A"/>
    <w:pPr>
      <w:jc w:val="center"/>
    </w:pPr>
    <w:rPr>
      <w:iCs/>
      <w:color w:val="332F38"/>
      <w:sz w:val="20"/>
      <w:szCs w:val="18"/>
    </w:rPr>
  </w:style>
  <w:style w:type="character" w:customStyle="1" w:styleId="QuoteChar">
    <w:name w:val="Quote Char"/>
    <w:basedOn w:val="DefaultParagraphFont"/>
    <w:link w:val="Quote"/>
    <w:uiPriority w:val="29"/>
    <w:rsid w:val="006C540A"/>
    <w:rPr>
      <w:rFonts w:ascii="November Pro Lt" w:eastAsia="SimSun" w:hAnsi="November Pro Lt" w:cs="Times New Roman"/>
      <w:i/>
      <w:iCs/>
      <w:color w:val="332F2E" w:themeColor="text1"/>
      <w:sz w:val="32"/>
      <w:szCs w:val="24"/>
      <w:lang w:val="en-US" w:eastAsia="zh-CN"/>
    </w:rPr>
  </w:style>
  <w:style w:type="paragraph" w:customStyle="1" w:styleId="CSSummary">
    <w:name w:val="CS Summary"/>
    <w:basedOn w:val="Normal"/>
    <w:link w:val="CSSummaryChar"/>
    <w:qFormat/>
    <w:rsid w:val="006C540A"/>
    <w:rPr>
      <w:color w:val="FFFFFF" w:themeColor="background1"/>
    </w:rPr>
  </w:style>
  <w:style w:type="paragraph" w:customStyle="1" w:styleId="Empasis">
    <w:name w:val="Empasis"/>
    <w:basedOn w:val="Normal"/>
    <w:qFormat/>
    <w:rsid w:val="006C540A"/>
    <w:pPr>
      <w:pBdr>
        <w:top w:val="single" w:sz="18" w:space="18" w:color="20AD65" w:themeColor="text2"/>
        <w:left w:val="single" w:sz="18" w:space="15" w:color="20AD65" w:themeColor="text2"/>
        <w:bottom w:val="single" w:sz="18" w:space="20" w:color="20AD65" w:themeColor="text2"/>
        <w:right w:val="single" w:sz="18" w:space="15" w:color="20AD65" w:themeColor="text2"/>
      </w:pBdr>
      <w:spacing w:before="500" w:beforeAutospacing="0" w:after="680" w:afterAutospacing="0"/>
      <w:ind w:left="170" w:right="170"/>
      <w:jc w:val="center"/>
    </w:pPr>
    <w:rPr>
      <w:rFonts w:ascii="November Pro Med" w:hAnsi="November Pro Med"/>
    </w:rPr>
  </w:style>
  <w:style w:type="character" w:customStyle="1" w:styleId="CSSummaryChar">
    <w:name w:val="CS Summary Char"/>
    <w:basedOn w:val="DefaultParagraphFont"/>
    <w:link w:val="CSSummary"/>
    <w:rsid w:val="006C540A"/>
    <w:rPr>
      <w:rFonts w:ascii="November Pro Lt" w:eastAsia="SimSun" w:hAnsi="November Pro Lt" w:cs="Times New Roman"/>
      <w:color w:val="FFFFFF" w:themeColor="background1"/>
      <w:sz w:val="24"/>
      <w:szCs w:val="24"/>
      <w:lang w:val="en-US" w:eastAsia="zh-CN"/>
    </w:rPr>
  </w:style>
  <w:style w:type="paragraph" w:customStyle="1" w:styleId="Speaker">
    <w:name w:val="Speaker"/>
    <w:basedOn w:val="BodyText"/>
    <w:link w:val="SpeakerChar"/>
    <w:qFormat/>
    <w:rsid w:val="006C540A"/>
    <w:pPr>
      <w:spacing w:after="100"/>
    </w:pPr>
  </w:style>
  <w:style w:type="paragraph" w:customStyle="1" w:styleId="SpeakersTitle">
    <w:name w:val="Speaker's Title"/>
    <w:basedOn w:val="Normal"/>
    <w:link w:val="SpeakersTitleChar"/>
    <w:rsid w:val="006C540A"/>
    <w:rPr>
      <w:sz w:val="20"/>
    </w:rPr>
  </w:style>
  <w:style w:type="character" w:customStyle="1" w:styleId="SpeakerChar">
    <w:name w:val="Speaker Char"/>
    <w:basedOn w:val="DefaultParagraphFont"/>
    <w:link w:val="Speaker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paragraph" w:customStyle="1" w:styleId="Bullet2">
    <w:name w:val="Bullet 2"/>
    <w:basedOn w:val="Normal"/>
    <w:link w:val="Bullet2Char"/>
    <w:qFormat/>
    <w:rsid w:val="006C540A"/>
    <w:pPr>
      <w:numPr>
        <w:numId w:val="14"/>
      </w:numPr>
      <w:spacing w:before="120" w:beforeAutospacing="0"/>
    </w:pPr>
    <w:rPr>
      <w:color w:val="332F38"/>
    </w:rPr>
  </w:style>
  <w:style w:type="character" w:customStyle="1" w:styleId="SpeakersTitleChar">
    <w:name w:val="Speaker's Title Char"/>
    <w:basedOn w:val="DefaultParagraphFont"/>
    <w:link w:val="SpeakersTitle"/>
    <w:rsid w:val="006C540A"/>
    <w:rPr>
      <w:rFonts w:ascii="November Pro Lt" w:eastAsia="SimSun" w:hAnsi="November Pro Lt" w:cs="Times New Roman"/>
      <w:color w:val="332F2E"/>
      <w:sz w:val="20"/>
      <w:szCs w:val="24"/>
      <w:lang w:val="en-US" w:eastAsia="zh-CN"/>
    </w:rPr>
  </w:style>
  <w:style w:type="character" w:customStyle="1" w:styleId="ListParagraphChar">
    <w:name w:val="List Paragraph Char"/>
    <w:aliases w:val="Bulletpoints Char"/>
    <w:basedOn w:val="DefaultParagraphFont"/>
    <w:link w:val="ListParagraph"/>
    <w:uiPriority w:val="34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character" w:customStyle="1" w:styleId="Bullet2Char">
    <w:name w:val="Bullet 2 Char"/>
    <w:basedOn w:val="ListParagraphChar"/>
    <w:link w:val="Bullet2"/>
    <w:rsid w:val="006C540A"/>
    <w:rPr>
      <w:rFonts w:ascii="November Pro Lt" w:eastAsia="SimSun" w:hAnsi="November Pro Lt" w:cs="Times New Roman"/>
      <w:color w:val="332F38"/>
      <w:sz w:val="24"/>
      <w:szCs w:val="24"/>
      <w:lang w:val="en-US" w:eastAsia="zh-CN"/>
    </w:rPr>
  </w:style>
  <w:style w:type="character" w:styleId="PlaceholderText">
    <w:name w:val="Placeholder Text"/>
    <w:basedOn w:val="DefaultParagraphFont"/>
    <w:uiPriority w:val="99"/>
    <w:semiHidden/>
    <w:rsid w:val="006C540A"/>
    <w:rPr>
      <w:color w:val="808080"/>
    </w:rPr>
  </w:style>
  <w:style w:type="paragraph" w:styleId="TOC1">
    <w:name w:val="toc 1"/>
    <w:basedOn w:val="BodyText"/>
    <w:next w:val="BodyText"/>
    <w:link w:val="TOC1Char"/>
    <w:uiPriority w:val="39"/>
    <w:unhideWhenUsed/>
    <w:qFormat/>
    <w:rsid w:val="006C540A"/>
    <w:pPr>
      <w:tabs>
        <w:tab w:val="right" w:leader="dot" w:pos="9854"/>
      </w:tabs>
      <w:spacing w:after="100"/>
    </w:pPr>
    <w:rPr>
      <w:bCs/>
    </w:rPr>
  </w:style>
  <w:style w:type="paragraph" w:styleId="TOC2">
    <w:name w:val="toc 2"/>
    <w:basedOn w:val="Normal"/>
    <w:next w:val="Normal"/>
    <w:autoRedefine/>
    <w:uiPriority w:val="39"/>
    <w:unhideWhenUsed/>
    <w:rsid w:val="006C540A"/>
    <w:pPr>
      <w:tabs>
        <w:tab w:val="right" w:leader="dot" w:pos="9854"/>
      </w:tabs>
      <w:ind w:left="567"/>
    </w:pPr>
    <w:rPr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C540A"/>
    <w:pPr>
      <w:tabs>
        <w:tab w:val="right" w:leader="dot" w:pos="9854"/>
      </w:tabs>
      <w:ind w:left="1134"/>
    </w:pPr>
    <w:rPr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C540A"/>
    <w:pPr>
      <w:ind w:left="1701"/>
    </w:pPr>
    <w:rPr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C540A"/>
    <w:pPr>
      <w:ind w:left="2268"/>
    </w:pPr>
    <w:rPr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C540A"/>
    <w:pPr>
      <w:ind w:left="2835"/>
    </w:pPr>
    <w:rPr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C540A"/>
    <w:pPr>
      <w:ind w:left="3402"/>
    </w:pPr>
    <w:rPr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C540A"/>
    <w:pPr>
      <w:ind w:left="3969"/>
    </w:pPr>
    <w:rPr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C540A"/>
    <w:pPr>
      <w:ind w:left="4536"/>
    </w:pPr>
    <w:rPr>
      <w:szCs w:val="20"/>
    </w:rPr>
  </w:style>
  <w:style w:type="paragraph" w:customStyle="1" w:styleId="PositiveBullets">
    <w:name w:val="Positive Bullets"/>
    <w:basedOn w:val="ListParagraph"/>
    <w:link w:val="PositiveBulletsChar"/>
    <w:qFormat/>
    <w:rsid w:val="006C540A"/>
    <w:pPr>
      <w:numPr>
        <w:numId w:val="26"/>
      </w:numPr>
      <w:spacing w:before="120" w:beforeAutospacing="0"/>
    </w:pPr>
  </w:style>
  <w:style w:type="paragraph" w:customStyle="1" w:styleId="NegativeBullets">
    <w:name w:val="Negative Bullets"/>
    <w:basedOn w:val="PositiveBullets"/>
    <w:link w:val="NegativeBulletsChar"/>
    <w:qFormat/>
    <w:rsid w:val="006C540A"/>
    <w:pPr>
      <w:numPr>
        <w:numId w:val="27"/>
      </w:numPr>
    </w:pPr>
  </w:style>
  <w:style w:type="character" w:customStyle="1" w:styleId="PositiveBulletsChar">
    <w:name w:val="Positive Bullets Char"/>
    <w:basedOn w:val="ListParagraphChar"/>
    <w:link w:val="PositiveBullets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character" w:customStyle="1" w:styleId="NegativeBulletsChar">
    <w:name w:val="Negative Bullets Char"/>
    <w:basedOn w:val="PositiveBulletsChar"/>
    <w:link w:val="NegativeBullets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character" w:styleId="HTMLCode">
    <w:name w:val="HTML Code"/>
    <w:basedOn w:val="DefaultParagraphFont"/>
    <w:uiPriority w:val="99"/>
    <w:semiHidden/>
    <w:unhideWhenUsed/>
    <w:rsid w:val="006C540A"/>
    <w:rPr>
      <w:rFonts w:ascii="Consolas" w:hAnsi="Consolas"/>
      <w:color w:val="332F2E" w:themeColor="text1"/>
      <w:sz w:val="24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540A"/>
    <w:rPr>
      <w:rFonts w:asciiTheme="majorHAnsi" w:eastAsiaTheme="majorEastAsia" w:hAnsiTheme="majorHAnsi" w:cstheme="majorBidi"/>
      <w:color w:val="332F2E" w:themeColor="text1"/>
      <w:sz w:val="24"/>
      <w:szCs w:val="24"/>
      <w:lang w:val="en-US" w:eastAsia="zh-CN"/>
    </w:rPr>
  </w:style>
  <w:style w:type="paragraph" w:customStyle="1" w:styleId="StyleLatinHeadingsTrumpSoftPro18ptLinespacingsin">
    <w:name w:val="Style (Latin) +Headings (Trump Soft Pro) 18 pt Line spacing:  sin..."/>
    <w:basedOn w:val="Normal"/>
    <w:rsid w:val="006C540A"/>
    <w:rPr>
      <w:rFonts w:asciiTheme="majorHAnsi" w:eastAsia="Times New Roman" w:hAnsiTheme="majorHAnsi"/>
      <w:caps/>
      <w:sz w:val="36"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6C540A"/>
    <w:rPr>
      <w:rFonts w:ascii="November Pro Lt" w:eastAsia="SimSun" w:hAnsi="November Pro Lt" w:cs="Times New Roman"/>
      <w:bCs/>
      <w:color w:val="332F2E"/>
      <w:sz w:val="24"/>
      <w:szCs w:val="24"/>
      <w:lang w:val="en-US" w:eastAsia="zh-CN"/>
    </w:rPr>
  </w:style>
  <w:style w:type="character" w:styleId="HTMLSample">
    <w:name w:val="HTML Sample"/>
    <w:basedOn w:val="DefaultParagraphFont"/>
    <w:uiPriority w:val="99"/>
    <w:semiHidden/>
    <w:unhideWhenUsed/>
    <w:rsid w:val="006C540A"/>
    <w:rPr>
      <w:rFonts w:ascii="Consolas" w:hAnsi="Consolas"/>
      <w:color w:val="332F2E" w:themeColor="text1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6C540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paragraph" w:styleId="EnvelopeAddress">
    <w:name w:val="envelope address"/>
    <w:basedOn w:val="Normal"/>
    <w:uiPriority w:val="99"/>
    <w:semiHidden/>
    <w:unhideWhenUsed/>
    <w:rsid w:val="006C540A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uiPriority w:val="99"/>
    <w:semiHidden/>
    <w:unhideWhenUsed/>
    <w:rsid w:val="006C540A"/>
    <w:rPr>
      <w:rFonts w:eastAsiaTheme="majorEastAsia" w:cstheme="majorBidi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C540A"/>
    <w:rPr>
      <w:rFonts w:ascii="Consolas" w:hAnsi="Consolas"/>
      <w:color w:val="332F2E" w:themeColor="text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C540A"/>
    <w:rPr>
      <w:rFonts w:ascii="Consolas" w:eastAsia="SimSun" w:hAnsi="Consolas" w:cs="Times New Roman"/>
      <w:color w:val="332F2E" w:themeColor="text1"/>
      <w:sz w:val="24"/>
      <w:szCs w:val="21"/>
      <w:lang w:val="en-US" w:eastAsia="zh-CN"/>
    </w:rPr>
  </w:style>
  <w:style w:type="paragraph" w:customStyle="1" w:styleId="PageSubtitleBlack">
    <w:name w:val="Page Subtitle Black"/>
    <w:basedOn w:val="Normal"/>
    <w:link w:val="PageSubtitleBlackChar"/>
    <w:qFormat/>
    <w:rsid w:val="006C540A"/>
    <w:rPr>
      <w:rFonts w:asciiTheme="majorHAnsi" w:hAnsiTheme="majorHAnsi"/>
      <w:caps/>
      <w:color w:val="332F2E" w:themeColor="text1"/>
      <w:sz w:val="36"/>
      <w:szCs w:val="36"/>
    </w:rPr>
  </w:style>
  <w:style w:type="paragraph" w:customStyle="1" w:styleId="PageSubtitleGreen">
    <w:name w:val="Page Subtitle Green"/>
    <w:basedOn w:val="PageSubtitleBlack"/>
    <w:link w:val="PageSubtitleGreenChar"/>
    <w:qFormat/>
    <w:rsid w:val="006C540A"/>
    <w:rPr>
      <w:color w:val="20AD65" w:themeColor="text2"/>
    </w:rPr>
  </w:style>
  <w:style w:type="character" w:customStyle="1" w:styleId="PageSubtitleBlackChar">
    <w:name w:val="Page Subtitle Black Char"/>
    <w:basedOn w:val="DefaultParagraphFont"/>
    <w:link w:val="PageSubtitleBlack"/>
    <w:rsid w:val="006C540A"/>
    <w:rPr>
      <w:rFonts w:asciiTheme="majorHAnsi" w:eastAsia="SimSun" w:hAnsiTheme="majorHAnsi" w:cs="Times New Roman"/>
      <w:caps/>
      <w:color w:val="332F2E" w:themeColor="text1"/>
      <w:sz w:val="36"/>
      <w:szCs w:val="36"/>
      <w:lang w:val="en-US" w:eastAsia="zh-CN"/>
    </w:rPr>
  </w:style>
  <w:style w:type="character" w:customStyle="1" w:styleId="PageSubtitleGreenChar">
    <w:name w:val="Page Subtitle Green Char"/>
    <w:basedOn w:val="PageSubtitleBlackChar"/>
    <w:link w:val="PageSubtitleGreen"/>
    <w:rsid w:val="006C540A"/>
    <w:rPr>
      <w:rFonts w:asciiTheme="majorHAnsi" w:eastAsia="SimSun" w:hAnsiTheme="majorHAnsi" w:cs="Times New Roman"/>
      <w:caps/>
      <w:color w:val="20AD65" w:themeColor="text2"/>
      <w:sz w:val="36"/>
      <w:szCs w:val="36"/>
      <w:lang w:val="en-US" w:eastAsia="zh-CN"/>
    </w:rPr>
  </w:style>
  <w:style w:type="paragraph" w:customStyle="1" w:styleId="StyleHeading2Left05cm">
    <w:name w:val="Style Heading 2 + Left:  05 cm"/>
    <w:basedOn w:val="Normal"/>
    <w:rsid w:val="006C540A"/>
    <w:pPr>
      <w:ind w:left="284"/>
    </w:pPr>
    <w:rPr>
      <w:rFonts w:asciiTheme="majorHAnsi" w:eastAsia="Times New Roman" w:hAnsiTheme="majorHAnsi"/>
      <w:caps/>
      <w:sz w:val="56"/>
      <w:szCs w:val="20"/>
    </w:rPr>
  </w:style>
  <w:style w:type="paragraph" w:customStyle="1" w:styleId="StyleHeading2Left05cm1">
    <w:name w:val="Style Heading 2 + Left:  05 cm1"/>
    <w:basedOn w:val="Normal"/>
    <w:rsid w:val="006C540A"/>
    <w:pPr>
      <w:spacing w:before="480" w:beforeAutospacing="0" w:line="560" w:lineRule="exact"/>
      <w:ind w:left="284"/>
    </w:pPr>
    <w:rPr>
      <w:rFonts w:ascii="Trump Soft Pro" w:eastAsia="Times New Roman" w:hAnsi="Trump Soft Pro"/>
      <w:caps/>
      <w:sz w:val="56"/>
      <w:szCs w:val="20"/>
    </w:rPr>
  </w:style>
  <w:style w:type="paragraph" w:customStyle="1" w:styleId="Aboutheading">
    <w:name w:val="About heading"/>
    <w:basedOn w:val="BodyText"/>
    <w:link w:val="AboutheadingChar"/>
    <w:qFormat/>
    <w:rsid w:val="006C540A"/>
    <w:pPr>
      <w:spacing w:after="100"/>
    </w:pPr>
    <w:rPr>
      <w:rFonts w:ascii="November Pro Med" w:hAnsi="November Pro Med"/>
      <w:sz w:val="42"/>
      <w:szCs w:val="56"/>
      <w:lang w:val="ru-RU"/>
    </w:rPr>
  </w:style>
  <w:style w:type="character" w:customStyle="1" w:styleId="AboutheadingChar">
    <w:name w:val="About heading Char"/>
    <w:basedOn w:val="BodyTextChar"/>
    <w:link w:val="Aboutheading"/>
    <w:rsid w:val="006C540A"/>
    <w:rPr>
      <w:rFonts w:ascii="November Pro Med" w:eastAsia="SimSun" w:hAnsi="November Pro Med" w:cs="Times New Roman"/>
      <w:color w:val="332F2E"/>
      <w:sz w:val="42"/>
      <w:szCs w:val="56"/>
      <w:lang w:val="ru-RU" w:eastAsia="zh-CN"/>
    </w:rPr>
  </w:style>
  <w:style w:type="paragraph" w:customStyle="1" w:styleId="StyleLatinTrumpSoftPro18ptAllcapsCenteredKernat20">
    <w:name w:val="Style (Latin) Trump Soft Pro 18 pt All caps Centered Kern at 20..."/>
    <w:basedOn w:val="Normal"/>
    <w:rsid w:val="006C540A"/>
    <w:pPr>
      <w:jc w:val="center"/>
    </w:pPr>
    <w:rPr>
      <w:rFonts w:ascii="Trump Soft Pro" w:eastAsia="Times New Roman" w:hAnsi="Trump Soft Pro"/>
      <w:caps/>
      <w:kern w:val="40"/>
      <w:sz w:val="36"/>
      <w:szCs w:val="20"/>
    </w:rPr>
  </w:style>
  <w:style w:type="paragraph" w:customStyle="1" w:styleId="StyleLatinTrumpSoftPro18ptAllcapsCenteredLeftSin">
    <w:name w:val="Style (Latin) Trump Soft Pro 18 pt All caps Centered Left: (Sin..."/>
    <w:basedOn w:val="Normal"/>
    <w:rsid w:val="006C540A"/>
    <w:pPr>
      <w:pBdr>
        <w:left w:val="single" w:sz="8" w:space="4" w:color="20AD65"/>
        <w:right w:val="single" w:sz="8" w:space="4" w:color="20AD65"/>
      </w:pBdr>
      <w:jc w:val="center"/>
    </w:pPr>
    <w:rPr>
      <w:rFonts w:ascii="Trump Soft Pro" w:eastAsia="Times New Roman" w:hAnsi="Trump Soft Pro"/>
      <w:caps/>
      <w:kern w:val="40"/>
      <w:sz w:val="36"/>
      <w:szCs w:val="20"/>
    </w:rPr>
  </w:style>
  <w:style w:type="paragraph" w:customStyle="1" w:styleId="StyleAboutheadingLeft05cm">
    <w:name w:val="Style About heading + Left:  05 cm"/>
    <w:basedOn w:val="Aboutheading"/>
    <w:rsid w:val="006C540A"/>
    <w:pPr>
      <w:ind w:left="284"/>
    </w:pPr>
    <w:rPr>
      <w:rFonts w:eastAsia="Times New Roman"/>
      <w:szCs w:val="20"/>
    </w:rPr>
  </w:style>
  <w:style w:type="paragraph" w:customStyle="1" w:styleId="StyleBackground1Centered">
    <w:name w:val="Style Background 1 Centered"/>
    <w:basedOn w:val="Normal"/>
    <w:rsid w:val="006C540A"/>
    <w:pPr>
      <w:jc w:val="center"/>
    </w:pPr>
    <w:rPr>
      <w:rFonts w:eastAsia="Times New Roman"/>
      <w:color w:val="FFFFFF" w:themeColor="background1"/>
      <w:szCs w:val="20"/>
    </w:rPr>
  </w:style>
  <w:style w:type="paragraph" w:customStyle="1" w:styleId="StyleBeforeAuto">
    <w:name w:val="Style Before:  Auto"/>
    <w:basedOn w:val="Normal"/>
    <w:rsid w:val="006C540A"/>
    <w:rPr>
      <w:rFonts w:eastAsia="Times New Roman"/>
      <w:szCs w:val="20"/>
    </w:rPr>
  </w:style>
  <w:style w:type="paragraph" w:customStyle="1" w:styleId="StyleBeforeAutoAfterAuto">
    <w:name w:val="Style Before:  Auto After:  Auto"/>
    <w:basedOn w:val="Normal"/>
    <w:rsid w:val="006C540A"/>
    <w:rPr>
      <w:rFonts w:eastAsia="Times New Roman"/>
      <w:szCs w:val="20"/>
    </w:rPr>
  </w:style>
  <w:style w:type="paragraph" w:customStyle="1" w:styleId="StyleBeforeAutoAfterAuto1">
    <w:name w:val="Style Before:  Auto After:  Auto1"/>
    <w:basedOn w:val="Normal"/>
    <w:rsid w:val="006C540A"/>
    <w:rPr>
      <w:rFonts w:eastAsia="Times New Roman"/>
      <w:szCs w:val="20"/>
    </w:rPr>
  </w:style>
  <w:style w:type="paragraph" w:customStyle="1" w:styleId="StyleBeforeAutoAfterAuto2">
    <w:name w:val="Style Before:  Auto After:  Auto2"/>
    <w:basedOn w:val="Normal"/>
    <w:rsid w:val="006C540A"/>
    <w:rPr>
      <w:rFonts w:eastAsia="Times New Roman"/>
      <w:szCs w:val="20"/>
    </w:rPr>
  </w:style>
  <w:style w:type="paragraph" w:customStyle="1" w:styleId="StyleBeforeAutoAfterAuto3">
    <w:name w:val="Style Before:  Auto After:  Auto3"/>
    <w:basedOn w:val="Normal"/>
    <w:rsid w:val="006C540A"/>
    <w:rPr>
      <w:rFonts w:eastAsia="Times New Roman"/>
      <w:szCs w:val="20"/>
    </w:rPr>
  </w:style>
  <w:style w:type="paragraph" w:customStyle="1" w:styleId="StyleCenteredBeforeAuto">
    <w:name w:val="Style Centered Before:  Auto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CenteredBeforeAutoAfterAuto">
    <w:name w:val="Style Centered Before:  Auto After:  Auto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CenteredBeforeAutoAfterAuto1">
    <w:name w:val="Style Centered Before:  Auto After:  Auto1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CenteredBeforeAutoAfterAuto2">
    <w:name w:val="Style Centered Before:  Auto After:  Auto2"/>
    <w:basedOn w:val="Normal"/>
    <w:rsid w:val="006C540A"/>
    <w:pPr>
      <w:jc w:val="center"/>
    </w:pPr>
    <w:rPr>
      <w:rFonts w:eastAsia="Times New Roman"/>
      <w:szCs w:val="20"/>
    </w:rPr>
  </w:style>
  <w:style w:type="table" w:styleId="TableGridLight">
    <w:name w:val="Grid Table Light"/>
    <w:basedOn w:val="TableNormal"/>
    <w:uiPriority w:val="99"/>
    <w:rsid w:val="006C540A"/>
    <w:pPr>
      <w:spacing w:before="100" w:after="10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1">
    <w:name w:val="Table Grid 1"/>
    <w:basedOn w:val="TableNormal"/>
    <w:uiPriority w:val="99"/>
    <w:semiHidden/>
    <w:unhideWhenUsed/>
    <w:rsid w:val="006C540A"/>
    <w:pPr>
      <w:spacing w:before="100" w:after="10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CenteredLinespacingsingle">
    <w:name w:val="Style Centered Line spacing:  single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Heading1Before0pt">
    <w:name w:val="Style Heading 1 + Before:  0 pt"/>
    <w:basedOn w:val="Heading1"/>
    <w:rsid w:val="006C540A"/>
    <w:pPr>
      <w:spacing w:before="0"/>
    </w:pPr>
    <w:rPr>
      <w:rFonts w:eastAsia="Times New Roman"/>
      <w:szCs w:val="20"/>
    </w:rPr>
  </w:style>
  <w:style w:type="paragraph" w:customStyle="1" w:styleId="StyleLeft-05cmLinespacingsingle">
    <w:name w:val="Style Left:  -05 cm Line spacing:  single"/>
    <w:basedOn w:val="Normal"/>
    <w:rsid w:val="006C540A"/>
    <w:pPr>
      <w:ind w:left="-284"/>
    </w:pPr>
    <w:rPr>
      <w:rFonts w:eastAsia="Times New Roman"/>
      <w:szCs w:val="20"/>
    </w:rPr>
  </w:style>
  <w:style w:type="paragraph" w:customStyle="1" w:styleId="StyleLeft-056cmLinespacingsingle">
    <w:name w:val="Style Left:  -056 cm Line spacing:  single"/>
    <w:basedOn w:val="Normal"/>
    <w:rsid w:val="006C540A"/>
    <w:pPr>
      <w:ind w:left="-318"/>
    </w:pPr>
    <w:rPr>
      <w:rFonts w:eastAsia="Times New Roman"/>
      <w:szCs w:val="20"/>
    </w:rPr>
  </w:style>
  <w:style w:type="paragraph" w:customStyle="1" w:styleId="StyleLeft-071cmLinespacingsingle">
    <w:name w:val="Style Left:  -071 cm Line spacing:  single"/>
    <w:basedOn w:val="Normal"/>
    <w:rsid w:val="006C540A"/>
    <w:pPr>
      <w:ind w:left="-403"/>
    </w:pPr>
    <w:rPr>
      <w:rFonts w:eastAsia="Times New Roman"/>
      <w:szCs w:val="20"/>
    </w:rPr>
  </w:style>
  <w:style w:type="paragraph" w:customStyle="1" w:styleId="StyleLinespacingExactly18pt">
    <w:name w:val="Style Line spacing:  Exactly 18 pt"/>
    <w:basedOn w:val="Normal"/>
    <w:rsid w:val="006C540A"/>
    <w:rPr>
      <w:rFonts w:eastAsia="Times New Roman"/>
      <w:szCs w:val="20"/>
    </w:rPr>
  </w:style>
  <w:style w:type="paragraph" w:customStyle="1" w:styleId="StyleLinespacingsingle">
    <w:name w:val="Style Line spacing:  single"/>
    <w:basedOn w:val="Normal"/>
    <w:rsid w:val="006C540A"/>
    <w:rPr>
      <w:rFonts w:eastAsia="Times New Roman"/>
      <w:szCs w:val="20"/>
    </w:rPr>
  </w:style>
  <w:style w:type="paragraph" w:customStyle="1" w:styleId="StyleHeading2Background1Before0pt">
    <w:name w:val="Style Heading 2 + Background 1 Before:  0 pt"/>
    <w:basedOn w:val="Heading2"/>
    <w:rsid w:val="006C540A"/>
    <w:pPr>
      <w:spacing w:before="0"/>
    </w:pPr>
    <w:rPr>
      <w:rFonts w:eastAsia="Times New Roman"/>
      <w:color w:val="FFFFFF" w:themeColor="background1"/>
      <w:szCs w:val="20"/>
    </w:rPr>
  </w:style>
  <w:style w:type="paragraph" w:customStyle="1" w:styleId="StylePageSubtitleBlackCenteredBeforeAuto">
    <w:name w:val="Style Page Subtitle Black + Centered Before:  Auto"/>
    <w:basedOn w:val="PageSubtitleBlack"/>
    <w:rsid w:val="006C540A"/>
    <w:pPr>
      <w:jc w:val="center"/>
    </w:pPr>
    <w:rPr>
      <w:rFonts w:eastAsia="Times New Roman"/>
      <w:szCs w:val="20"/>
    </w:rPr>
  </w:style>
  <w:style w:type="paragraph" w:customStyle="1" w:styleId="StylePageSubtitleBlackLeft-071cmBeforeAuto">
    <w:name w:val="Style Page Subtitle Black + Left:  -071 cm Before:  Auto"/>
    <w:basedOn w:val="PageSubtitleBlack"/>
    <w:rsid w:val="006C540A"/>
    <w:pPr>
      <w:ind w:left="-403"/>
    </w:pPr>
    <w:rPr>
      <w:rFonts w:eastAsia="Times New Roman"/>
      <w:szCs w:val="20"/>
    </w:rPr>
  </w:style>
  <w:style w:type="paragraph" w:customStyle="1" w:styleId="StylePageSubtitleBlackCenteredBeforeAuto1">
    <w:name w:val="Style Page Subtitle Black + Centered Before:  Auto1"/>
    <w:basedOn w:val="PageSubtitleBlack"/>
    <w:rsid w:val="006C540A"/>
    <w:pPr>
      <w:jc w:val="center"/>
    </w:pPr>
    <w:rPr>
      <w:rFonts w:eastAsia="Times New Roman"/>
      <w:szCs w:val="20"/>
    </w:rPr>
  </w:style>
  <w:style w:type="paragraph" w:customStyle="1" w:styleId="StylePageSubtitleBlackLeft-05cmBeforeAuto">
    <w:name w:val="Style Page Subtitle Black + Left:  -05 cm Before:  Auto"/>
    <w:basedOn w:val="PageSubtitleBlack"/>
    <w:rsid w:val="006C540A"/>
    <w:pPr>
      <w:ind w:left="-284"/>
    </w:pPr>
    <w:rPr>
      <w:rFonts w:eastAsia="Times New Roman"/>
      <w:szCs w:val="20"/>
    </w:rPr>
  </w:style>
  <w:style w:type="paragraph" w:customStyle="1" w:styleId="StyleLatinBodyPragmaticaLightBeforeAutoAfterAuto">
    <w:name w:val="Style (Latin) +Body (Pragmatica Light) Before:  Auto After:  Auto..."/>
    <w:basedOn w:val="Normal"/>
    <w:rsid w:val="006C540A"/>
    <w:rPr>
      <w:rFonts w:asciiTheme="minorHAnsi" w:eastAsia="Times New Roman" w:hAnsiTheme="minorHAnsi"/>
      <w:szCs w:val="20"/>
    </w:rPr>
  </w:style>
  <w:style w:type="paragraph" w:customStyle="1" w:styleId="StyleLatinHeadingsTrumpSoftPro28ptText2Centered">
    <w:name w:val="Style (Latin) +Headings (Trump Soft Pro) 28 pt Text 2 Centered ..."/>
    <w:basedOn w:val="Normal"/>
    <w:rsid w:val="006C540A"/>
    <w:pPr>
      <w:jc w:val="center"/>
    </w:pPr>
    <w:rPr>
      <w:rFonts w:asciiTheme="majorHAnsi" w:eastAsia="Times New Roman" w:hAnsiTheme="majorHAnsi"/>
      <w:color w:val="20AD65" w:themeColor="text2"/>
      <w:sz w:val="56"/>
      <w:szCs w:val="20"/>
    </w:rPr>
  </w:style>
  <w:style w:type="paragraph" w:customStyle="1" w:styleId="StyleLatinTrumpSoftPro18ptBackground1AllcapsCenter">
    <w:name w:val="Style (Latin) Trump Soft Pro 18 pt Background 1 All caps Center..."/>
    <w:basedOn w:val="Normal"/>
    <w:rsid w:val="006C540A"/>
    <w:pPr>
      <w:pBdr>
        <w:left w:val="single" w:sz="8" w:space="4" w:color="20AD65"/>
        <w:right w:val="single" w:sz="8" w:space="4" w:color="20AD65"/>
      </w:pBdr>
      <w:jc w:val="center"/>
    </w:pPr>
    <w:rPr>
      <w:rFonts w:ascii="Trump Soft Pro" w:eastAsia="Times New Roman" w:hAnsi="Trump Soft Pro"/>
      <w:caps/>
      <w:color w:val="FFFFFF" w:themeColor="background1"/>
      <w:kern w:val="40"/>
      <w:sz w:val="36"/>
      <w:szCs w:val="20"/>
    </w:rPr>
  </w:style>
  <w:style w:type="paragraph" w:customStyle="1" w:styleId="StyleLatinTrumpSoftPro18ptBackground1AllcapsCenter1">
    <w:name w:val="Style (Latin) Trump Soft Pro 18 pt Background 1 All caps Center...1"/>
    <w:basedOn w:val="Normal"/>
    <w:rsid w:val="006C540A"/>
    <w:pPr>
      <w:jc w:val="center"/>
    </w:pPr>
    <w:rPr>
      <w:rFonts w:ascii="Trump Soft Pro" w:eastAsia="Times New Roman" w:hAnsi="Trump Soft Pro"/>
      <w:caps/>
      <w:color w:val="FFFFFF" w:themeColor="background1"/>
      <w:kern w:val="40"/>
      <w:sz w:val="36"/>
      <w:szCs w:val="20"/>
    </w:rPr>
  </w:style>
  <w:style w:type="paragraph" w:customStyle="1" w:styleId="StyleCentered">
    <w:name w:val="Style Centered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CenteredBeforeAutoAfterAutoLeftSinglesolidli">
    <w:name w:val="Style Centered Before:  Auto After:  Auto Left: (Single solid li..."/>
    <w:basedOn w:val="Normal"/>
    <w:rsid w:val="006C540A"/>
    <w:pPr>
      <w:pBdr>
        <w:left w:val="single" w:sz="8" w:space="4" w:color="20AD65"/>
        <w:right w:val="single" w:sz="8" w:space="4" w:color="20AD65"/>
      </w:pBdr>
      <w:jc w:val="center"/>
    </w:pPr>
    <w:rPr>
      <w:rFonts w:eastAsia="Times New Roman"/>
      <w:szCs w:val="20"/>
    </w:rPr>
  </w:style>
  <w:style w:type="paragraph" w:customStyle="1" w:styleId="StyleCenteredBeforeAutoAfterAutoLinespacingsingle">
    <w:name w:val="Style Centered Before:  Auto After:  Auto Line spacing:  single"/>
    <w:basedOn w:val="Normal"/>
    <w:rsid w:val="006C540A"/>
    <w:pPr>
      <w:jc w:val="center"/>
    </w:pPr>
    <w:rPr>
      <w:rFonts w:eastAsia="Times New Roman"/>
      <w:szCs w:val="20"/>
    </w:rPr>
  </w:style>
  <w:style w:type="paragraph" w:customStyle="1" w:styleId="StylePageSubtitleBlackBackground1CenteredBeforeAuto">
    <w:name w:val="Style Page Subtitle Black + Background 1 Centered Before:  Auto"/>
    <w:basedOn w:val="PageSubtitleBlack"/>
    <w:rsid w:val="006C540A"/>
    <w:pPr>
      <w:jc w:val="center"/>
    </w:pPr>
    <w:rPr>
      <w:rFonts w:eastAsia="Times New Roman"/>
      <w:color w:val="FFFFFF" w:themeColor="background1"/>
      <w:szCs w:val="20"/>
    </w:rPr>
  </w:style>
  <w:style w:type="paragraph" w:customStyle="1" w:styleId="StylePageSubtitleBlackBeforeAuto">
    <w:name w:val="Style Page Subtitle Black + Before:  Auto"/>
    <w:basedOn w:val="PageSubtitleBlack"/>
    <w:rsid w:val="006C540A"/>
    <w:rPr>
      <w:rFonts w:eastAsia="Times New Roman"/>
      <w:szCs w:val="20"/>
    </w:rPr>
  </w:style>
  <w:style w:type="paragraph" w:customStyle="1" w:styleId="StylePageSubtitleBlackLeft-056cmBeforeAuto">
    <w:name w:val="Style Page Subtitle Black + Left:  -056 cm Before:  Auto"/>
    <w:basedOn w:val="PageSubtitleBlack"/>
    <w:rsid w:val="006C540A"/>
    <w:pPr>
      <w:ind w:left="-318"/>
    </w:pPr>
    <w:rPr>
      <w:rFonts w:eastAsia="Times New Roman"/>
      <w:szCs w:val="20"/>
    </w:rPr>
  </w:style>
  <w:style w:type="paragraph" w:customStyle="1" w:styleId="StyleBeforeAutoAfterAuto4">
    <w:name w:val="Style Before:  Auto After:  Auto4"/>
    <w:basedOn w:val="Normal"/>
    <w:rsid w:val="006C540A"/>
    <w:rPr>
      <w:rFonts w:eastAsia="Times New Roman"/>
      <w:szCs w:val="20"/>
    </w:rPr>
  </w:style>
  <w:style w:type="table" w:customStyle="1" w:styleId="TableGrid10">
    <w:name w:val="Table Grid1"/>
    <w:basedOn w:val="TableNormal"/>
    <w:uiPriority w:val="39"/>
    <w:rsid w:val="006C540A"/>
    <w:pPr>
      <w:spacing w:before="0" w:beforeAutospacing="0" w:after="0" w:afterAutospacing="0" w:line="240" w:lineRule="auto"/>
    </w:pPr>
    <w:rPr>
      <w:rFonts w:ascii="Pragmatica" w:hAnsi="Pragmatica"/>
      <w:sz w:val="24"/>
      <w:lang w:val="ru-RU"/>
    </w:rPr>
    <w:tblPr>
      <w:tblBorders>
        <w:insideH w:val="single" w:sz="12" w:space="0" w:color="CDC9C8" w:themeColor="text1" w:themeTint="40"/>
      </w:tblBorders>
    </w:tblPr>
    <w:trPr>
      <w:cantSplit/>
    </w:trPr>
    <w:tcPr>
      <w:shd w:val="clear" w:color="auto" w:fill="auto"/>
      <w:vAlign w:val="center"/>
    </w:tcPr>
    <w:tblStylePr w:type="firstRow">
      <w:rPr>
        <w:rFonts w:ascii="Pragmatica" w:hAnsi="Pragmatica"/>
        <w:b w:val="0"/>
        <w:sz w:val="24"/>
      </w:rPr>
      <w:tblPr/>
      <w:tcPr>
        <w:shd w:val="clear" w:color="auto" w:fill="auto"/>
      </w:tcPr>
    </w:tblStylePr>
    <w:tblStylePr w:type="lastRow">
      <w:rPr>
        <w:u w:val="single"/>
      </w:rPr>
    </w:tblStylePr>
    <w:tblStylePr w:type="firstCol">
      <w:rPr>
        <w:rFonts w:ascii="Pragmatica" w:hAnsi="Pragmatica"/>
        <w:b w:val="0"/>
        <w:sz w:val="24"/>
      </w:rPr>
    </w:tblStylePr>
  </w:style>
  <w:style w:type="character" w:styleId="LineNumber">
    <w:name w:val="line number"/>
    <w:basedOn w:val="DefaultParagraphFont"/>
    <w:uiPriority w:val="99"/>
    <w:semiHidden/>
    <w:unhideWhenUsed/>
    <w:rsid w:val="006C540A"/>
  </w:style>
  <w:style w:type="paragraph" w:customStyle="1" w:styleId="Body">
    <w:name w:val="Body"/>
    <w:rsid w:val="006C540A"/>
    <w:pPr>
      <w:pBdr>
        <w:top w:val="nil"/>
        <w:left w:val="nil"/>
        <w:bottom w:val="nil"/>
        <w:right w:val="nil"/>
        <w:between w:val="nil"/>
        <w:bar w:val="nil"/>
      </w:pBdr>
      <w:spacing w:before="0" w:beforeAutospacing="0" w:after="0" w:afterAutospacing="0" w:line="240" w:lineRule="auto"/>
    </w:pPr>
    <w:rPr>
      <w:rFonts w:ascii="Helvetica Neue" w:eastAsia="Helvetica Neue" w:hAnsi="Helvetica Neue" w:cs="Helvetica Neue"/>
      <w:color w:val="000000"/>
      <w:bdr w:val="nil"/>
      <w:lang w:val="ru-RU" w:eastAsia="ru-RU"/>
    </w:rPr>
  </w:style>
  <w:style w:type="paragraph" w:customStyle="1" w:styleId="GreenTableBlacktitle">
    <w:name w:val="Green Table Black title"/>
    <w:rsid w:val="006C540A"/>
    <w:pPr>
      <w:pBdr>
        <w:top w:val="nil"/>
        <w:left w:val="nil"/>
        <w:bottom w:val="nil"/>
        <w:right w:val="nil"/>
        <w:between w:val="nil"/>
        <w:bar w:val="nil"/>
      </w:pBdr>
      <w:spacing w:before="0" w:beforeAutospacing="0" w:after="0" w:afterAutospacing="0" w:line="360" w:lineRule="auto"/>
    </w:pPr>
    <w:rPr>
      <w:rFonts w:ascii="Tahoma" w:eastAsia="Arial Unicode MS" w:hAnsi="Tahoma" w:cs="Arial Unicode MS"/>
      <w:color w:val="000000"/>
      <w:u w:color="000000"/>
      <w:bdr w:val="nil"/>
      <w:lang w:val="en-US" w:eastAsia="ru-RU"/>
    </w:rPr>
  </w:style>
  <w:style w:type="paragraph" w:customStyle="1" w:styleId="WhiteTitleText">
    <w:name w:val="White Title Text"/>
    <w:rsid w:val="006C540A"/>
    <w:pPr>
      <w:pBdr>
        <w:top w:val="nil"/>
        <w:left w:val="nil"/>
        <w:bottom w:val="nil"/>
        <w:right w:val="nil"/>
        <w:between w:val="nil"/>
        <w:bar w:val="nil"/>
      </w:pBdr>
      <w:spacing w:before="0" w:beforeAutospacing="0" w:after="0" w:afterAutospacing="0" w:line="240" w:lineRule="auto"/>
    </w:pPr>
    <w:rPr>
      <w:rFonts w:ascii="Tahoma" w:eastAsia="Arial Unicode MS" w:hAnsi="Tahoma" w:cs="Arial Unicode MS"/>
      <w:b/>
      <w:bCs/>
      <w:color w:val="FFFFFF"/>
      <w:sz w:val="20"/>
      <w:szCs w:val="20"/>
      <w:u w:color="FFFFFF"/>
      <w:bdr w:val="nil"/>
      <w:lang w:val="en-US" w:eastAsia="ru-RU"/>
    </w:rPr>
  </w:style>
  <w:style w:type="table" w:customStyle="1" w:styleId="Calendar1">
    <w:name w:val="Calendar 1"/>
    <w:basedOn w:val="TableNormal"/>
    <w:uiPriority w:val="99"/>
    <w:qFormat/>
    <w:rsid w:val="006C540A"/>
    <w:pPr>
      <w:spacing w:before="0" w:beforeAutospacing="0" w:after="0" w:afterAutospacing="0" w:line="240" w:lineRule="auto"/>
    </w:pPr>
    <w:rPr>
      <w:rFonts w:eastAsiaTheme="minorEastAsia"/>
      <w:lang w:val="en-US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32F2E" w:themeColor="text1"/>
          <w:left w:val="nil"/>
          <w:bottom w:val="single" w:sz="24" w:space="0" w:color="332F2E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paragraph" w:customStyle="1" w:styleId="GreenTable-Resume">
    <w:name w:val="Green Table - Resume"/>
    <w:basedOn w:val="Normal"/>
    <w:rsid w:val="006C540A"/>
    <w:pPr>
      <w:spacing w:before="0" w:beforeAutospacing="0" w:after="0" w:afterAutospacing="0"/>
    </w:pPr>
    <w:rPr>
      <w:rFonts w:ascii="Tahoma" w:eastAsia="Calibri" w:hAnsi="Tahoma" w:cs="Tahoma"/>
      <w:color w:val="auto"/>
      <w:sz w:val="20"/>
      <w:szCs w:val="20"/>
      <w:lang w:eastAsia="en-US"/>
    </w:rPr>
  </w:style>
  <w:style w:type="paragraph" w:customStyle="1" w:styleId="GreenTableLHStitles">
    <w:name w:val="Green Table LHS titles"/>
    <w:basedOn w:val="Normal"/>
    <w:rsid w:val="006C540A"/>
    <w:pPr>
      <w:spacing w:before="0" w:beforeAutospacing="0" w:after="0" w:afterAutospacing="0"/>
      <w:jc w:val="both"/>
    </w:pPr>
    <w:rPr>
      <w:rFonts w:ascii="Tahoma" w:eastAsia="Calibri" w:hAnsi="Tahoma"/>
      <w:b/>
      <w:bCs/>
      <w:color w:val="auto"/>
      <w:sz w:val="20"/>
      <w:szCs w:val="20"/>
      <w:lang w:eastAsia="en-US"/>
    </w:rPr>
  </w:style>
  <w:style w:type="paragraph" w:customStyle="1" w:styleId="ArrowBlueBullets">
    <w:name w:val="Arrow Blue Bullets"/>
    <w:basedOn w:val="Normal"/>
    <w:rsid w:val="006C540A"/>
    <w:pPr>
      <w:numPr>
        <w:numId w:val="34"/>
      </w:numPr>
      <w:spacing w:before="0" w:beforeAutospacing="0" w:after="120" w:afterAutospacing="0"/>
      <w:jc w:val="both"/>
    </w:pPr>
    <w:rPr>
      <w:rFonts w:ascii="Tahoma" w:eastAsia="Calibri" w:hAnsi="Tahoma"/>
      <w:color w:val="555555"/>
      <w:sz w:val="20"/>
      <w:szCs w:val="20"/>
      <w:lang w:eastAsia="en-US"/>
    </w:rPr>
  </w:style>
  <w:style w:type="paragraph" w:customStyle="1" w:styleId="BlackTitleforBlueTable">
    <w:name w:val="Black Title for Blue Table"/>
    <w:basedOn w:val="TOC1"/>
    <w:rsid w:val="006C540A"/>
    <w:pPr>
      <w:tabs>
        <w:tab w:val="clear" w:pos="9854"/>
        <w:tab w:val="right" w:leader="dot" w:pos="9680"/>
      </w:tabs>
      <w:spacing w:before="0" w:beforeAutospacing="0" w:after="120" w:afterAutospacing="0"/>
      <w:jc w:val="both"/>
    </w:pPr>
    <w:rPr>
      <w:rFonts w:ascii="Tahoma" w:eastAsia="Calibri" w:hAnsi="Tahoma"/>
      <w:b/>
      <w:color w:val="555555"/>
      <w:lang w:eastAsia="en-US"/>
    </w:rPr>
  </w:style>
  <w:style w:type="paragraph" w:customStyle="1" w:styleId="ArrowGreenBullets">
    <w:name w:val="Arrow Green Bullets"/>
    <w:basedOn w:val="Normal"/>
    <w:rsid w:val="006C540A"/>
    <w:pPr>
      <w:numPr>
        <w:numId w:val="36"/>
      </w:numPr>
      <w:spacing w:before="0" w:beforeAutospacing="0" w:after="0" w:afterAutospacing="0"/>
      <w:ind w:left="453" w:hanging="340"/>
    </w:pPr>
    <w:rPr>
      <w:rFonts w:ascii="Tahoma" w:eastAsia="Calibri" w:hAnsi="Tahoma" w:cs="Tahoma"/>
      <w:color w:val="555555"/>
      <w:sz w:val="20"/>
      <w:szCs w:val="20"/>
      <w:lang w:eastAsia="en-US"/>
    </w:rPr>
  </w:style>
  <w:style w:type="character" w:customStyle="1" w:styleId="SmallHeader">
    <w:name w:val="Small Header"/>
    <w:basedOn w:val="text"/>
    <w:uiPriority w:val="1"/>
    <w:rsid w:val="006C540A"/>
    <w:rPr>
      <w:rFonts w:ascii="Pragmatica" w:hAnsi="Pragmatica"/>
      <w:b w:val="0"/>
      <w:caps w:val="0"/>
      <w:smallCaps w:val="0"/>
      <w:strike w:val="0"/>
      <w:dstrike w:val="0"/>
      <w:vanish w:val="0"/>
      <w:color w:val="auto"/>
      <w:sz w:val="28"/>
      <w:szCs w:val="28"/>
      <w:vertAlign w:val="baseline"/>
    </w:rPr>
  </w:style>
  <w:style w:type="paragraph" w:customStyle="1" w:styleId="SmallHeader1">
    <w:name w:val="Small Header1"/>
    <w:basedOn w:val="Body"/>
    <w:qFormat/>
    <w:rsid w:val="006C540A"/>
    <w:pPr>
      <w:spacing w:before="240" w:after="240"/>
    </w:pPr>
    <w:rPr>
      <w:rFonts w:ascii="Pragmatica" w:eastAsia="Calibri" w:hAnsi="Pragmatica" w:cs="Times New Roman"/>
      <w:bCs/>
      <w:sz w:val="28"/>
      <w:szCs w:val="24"/>
      <w:lang w:val="en-US"/>
    </w:rPr>
  </w:style>
  <w:style w:type="table" w:customStyle="1" w:styleId="Style1">
    <w:name w:val="Style1"/>
    <w:basedOn w:val="TableNormal"/>
    <w:uiPriority w:val="99"/>
    <w:rsid w:val="006C540A"/>
    <w:pPr>
      <w:spacing w:before="0" w:beforeAutospacing="0" w:after="0" w:afterAutospacing="0" w:line="240" w:lineRule="auto"/>
    </w:pPr>
    <w:tblPr/>
  </w:style>
  <w:style w:type="table" w:customStyle="1" w:styleId="ThinGreenLinesTable">
    <w:name w:val="Thin Green Lines Table"/>
    <w:basedOn w:val="TableNormal"/>
    <w:uiPriority w:val="99"/>
    <w:rsid w:val="006C540A"/>
    <w:pPr>
      <w:spacing w:before="0" w:beforeAutospacing="0" w:after="0" w:afterAutospacing="0" w:line="240" w:lineRule="auto"/>
    </w:pPr>
    <w:tblPr/>
  </w:style>
  <w:style w:type="paragraph" w:customStyle="1" w:styleId="Tablebody">
    <w:name w:val="Table body"/>
    <w:basedOn w:val="Normal"/>
    <w:link w:val="TablebodyChar"/>
    <w:qFormat/>
    <w:rsid w:val="006C540A"/>
    <w:pPr>
      <w:spacing w:before="120" w:beforeAutospacing="0" w:after="120" w:afterAutospacing="0"/>
    </w:pPr>
  </w:style>
  <w:style w:type="character" w:customStyle="1" w:styleId="TablebodyChar">
    <w:name w:val="Table body Char"/>
    <w:basedOn w:val="DefaultParagraphFont"/>
    <w:link w:val="Tablebody"/>
    <w:rsid w:val="006C540A"/>
    <w:rPr>
      <w:rFonts w:ascii="November Pro Lt" w:eastAsia="SimSun" w:hAnsi="November Pro Lt" w:cs="Times New Roman"/>
      <w:color w:val="332F2E"/>
      <w:sz w:val="24"/>
      <w:szCs w:val="24"/>
      <w:lang w:val="en-US" w:eastAsia="zh-CN"/>
    </w:rPr>
  </w:style>
  <w:style w:type="paragraph" w:customStyle="1" w:styleId="TableHeading">
    <w:name w:val="Table Heading"/>
    <w:basedOn w:val="TableHeader"/>
    <w:link w:val="TableHeadingChar"/>
    <w:qFormat/>
    <w:rsid w:val="006C540A"/>
    <w:pPr>
      <w:spacing w:before="180" w:beforeAutospacing="0" w:after="180" w:afterAutospacing="0"/>
    </w:pPr>
    <w:rPr>
      <w:rFonts w:ascii="November Pro Med" w:hAnsi="November Pro Med"/>
    </w:rPr>
  </w:style>
  <w:style w:type="character" w:customStyle="1" w:styleId="TableHeaderChar">
    <w:name w:val="Table Header Char"/>
    <w:basedOn w:val="DefaultParagraphFont"/>
    <w:link w:val="TableHeader"/>
    <w:rsid w:val="006C540A"/>
    <w:rPr>
      <w:rFonts w:ascii="Pragmatica" w:eastAsia="Times New Roman" w:hAnsi="Pragmatica" w:cs="Times New Roman"/>
      <w:color w:val="332F2E"/>
      <w:sz w:val="28"/>
      <w:szCs w:val="18"/>
      <w:lang w:val="en-GB" w:eastAsia="ar-SA"/>
    </w:rPr>
  </w:style>
  <w:style w:type="character" w:customStyle="1" w:styleId="TableHeadingChar">
    <w:name w:val="Table Heading Char"/>
    <w:basedOn w:val="TableHeaderChar"/>
    <w:link w:val="TableHeading"/>
    <w:rsid w:val="006C540A"/>
    <w:rPr>
      <w:rFonts w:ascii="November Pro Med" w:eastAsia="Times New Roman" w:hAnsi="November Pro Med" w:cs="Times New Roman"/>
      <w:color w:val="332F2E"/>
      <w:sz w:val="28"/>
      <w:szCs w:val="18"/>
      <w:lang w:val="en-GB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8701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7.sv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6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Itransition%20CV%20Template%20%5bnew%5d%202019.dotx" TargetMode="External"/></Relationships>
</file>

<file path=word/theme/theme1.xml><?xml version="1.0" encoding="utf-8"?>
<a:theme xmlns:a="http://schemas.openxmlformats.org/drawingml/2006/main" name="Office Theme">
  <a:themeElements>
    <a:clrScheme name="Itransition PPT 2017">
      <a:dk1>
        <a:srgbClr val="332F2E"/>
      </a:dk1>
      <a:lt1>
        <a:srgbClr val="FFFFFF"/>
      </a:lt1>
      <a:dk2>
        <a:srgbClr val="20AD65"/>
      </a:dk2>
      <a:lt2>
        <a:srgbClr val="F8F8F8"/>
      </a:lt2>
      <a:accent1>
        <a:srgbClr val="2045AD"/>
      </a:accent1>
      <a:accent2>
        <a:srgbClr val="EA911D"/>
      </a:accent2>
      <a:accent3>
        <a:srgbClr val="20AD97"/>
      </a:accent3>
      <a:accent4>
        <a:srgbClr val="E0D917"/>
      </a:accent4>
      <a:accent5>
        <a:srgbClr val="0EBCC2"/>
      </a:accent5>
      <a:accent6>
        <a:srgbClr val="AD2031"/>
      </a:accent6>
      <a:hlink>
        <a:srgbClr val="2045AD"/>
      </a:hlink>
      <a:folHlink>
        <a:srgbClr val="954F72"/>
      </a:folHlink>
    </a:clrScheme>
    <a:fontScheme name="Itransition PPT 2017">
      <a:majorFont>
        <a:latin typeface="Trump Soft Pro"/>
        <a:ea typeface=""/>
        <a:cs typeface=""/>
      </a:majorFont>
      <a:minorFont>
        <a:latin typeface="Pragmatica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DA xmlns="e0cbedcf-691f-4fbd-bfc6-ce0a65a9ae2a">true</NDA>
    <Reference xmlns="e0cbedcf-691f-4fbd-bfc6-ce0a65a9ae2a">No</Reference>
    <RU_x0020_Version xmlns="e0cbedcf-691f-4fbd-bfc6-ce0a65a9ae2a">No</RU_x0020_Version>
    <ibff2b8a789f46dabc75c07298c3fd8a xmlns="e0cbedcf-691f-4fbd-bfc6-ce0a65a9ae2a">
      <Terms xmlns="http://schemas.microsoft.com/office/infopath/2007/PartnerControls"/>
    </ibff2b8a789f46dabc75c07298c3fd8a>
    <TaxCatchAll xmlns="e0cbedcf-691f-4fbd-bfc6-ce0a65a9ae2a"/>
    <VersionDate xmlns="e0cbedcf-691f-4fbd-bfc6-ce0a65a9ae2a">2018-08-03T11:16:38+00:00</VersionDate>
    <CaseStudy xmlns="e0cbedcf-691f-4fbd-bfc6-ce0a65a9ae2a">No</CaseStudy>
    <DocumentSetDescription xmlns="http://schemas.microsoft.com/sharepoint/v3" xsi:nil="true"/>
    <nd40b476ddb94eb4a07a60e82c336f99 xmlns="e0cbedcf-691f-4fbd-bfc6-ce0a65a9ae2a">
      <Terms xmlns="http://schemas.microsoft.com/office/infopath/2007/PartnerControls"/>
    </nd40b476ddb94eb4a07a60e82c336f99>
    <b5f11ebe823b416782abdb0c2434a3fd xmlns="e0cbedcf-691f-4fbd-bfc6-ce0a65a9ae2a">
      <Terms xmlns="http://schemas.microsoft.com/office/infopath/2007/PartnerControls"/>
    </b5f11ebe823b416782abdb0c2434a3fd>
    <ProjectCard xmlns="e0cbedcf-691f-4fbd-bfc6-ce0a65a9ae2a">
      <Url xsi:nil="true"/>
      <Description xsi:nil="true"/>
    </ProjectCard>
    <abceaae9693549359491628352e5eda9 xmlns="e0cbedcf-691f-4fbd-bfc6-ce0a65a9ae2a">
      <Terms xmlns="http://schemas.microsoft.com/office/infopath/2007/PartnerControls"/>
    </abceaae9693549359491628352e5eda9>
    <k9988f1a87044c109f8169390ced837d xmlns="e0cbedcf-691f-4fbd-bfc6-ce0a65a9ae2a">
      <Terms xmlns="http://schemas.microsoft.com/office/infopath/2007/PartnerControls"/>
    </k9988f1a87044c109f8169390ced837d>
    <AppLink xmlns="e0cbedcf-691f-4fbd-bfc6-ce0a65a9ae2a">
      <Url xsi:nil="true"/>
      <Description xsi:nil="true"/>
    </AppLink>
    <Screenshots xmlns="e0cbedcf-691f-4fbd-bfc6-ce0a65a9ae2a">No</Screenshot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5C687AF4227546A7A8F1616D1FF02B" ma:contentTypeVersion="11" ma:contentTypeDescription="Create a new document." ma:contentTypeScope="" ma:versionID="3dc75c6ef3e1eab7c2ef4d6c742d3153">
  <xsd:schema xmlns:xsd="http://www.w3.org/2001/XMLSchema" xmlns:xs="http://www.w3.org/2001/XMLSchema" xmlns:p="http://schemas.microsoft.com/office/2006/metadata/properties" xmlns:ns1="http://schemas.microsoft.com/sharepoint/v3" xmlns:ns2="e0cbedcf-691f-4fbd-bfc6-ce0a65a9ae2a" xmlns:ns3="07560662-0bd3-4a0c-a7f0-c50fbc3a9cc6" targetNamespace="http://schemas.microsoft.com/office/2006/metadata/properties" ma:root="true" ma:fieldsID="c34c731b9655aaf9303053339e57e501" ns1:_="" ns2:_="" ns3:_="">
    <xsd:import namespace="http://schemas.microsoft.com/sharepoint/v3"/>
    <xsd:import namespace="e0cbedcf-691f-4fbd-bfc6-ce0a65a9ae2a"/>
    <xsd:import namespace="07560662-0bd3-4a0c-a7f0-c50fbc3a9cc6"/>
    <xsd:element name="properties">
      <xsd:complexType>
        <xsd:sequence>
          <xsd:element name="documentManagement">
            <xsd:complexType>
              <xsd:all>
                <xsd:element ref="ns2:ProjectCard" minOccurs="0"/>
                <xsd:element ref="ns2:k9988f1a87044c109f8169390ced837d" minOccurs="0"/>
                <xsd:element ref="ns2:TaxCatchAll" minOccurs="0"/>
                <xsd:element ref="ns2:TaxCatchAllLabel" minOccurs="0"/>
                <xsd:element ref="ns2:VersionDate" minOccurs="0"/>
                <xsd:element ref="ns2:Reference" minOccurs="0"/>
                <xsd:element ref="ns2:b5f11ebe823b416782abdb0c2434a3fd" minOccurs="0"/>
                <xsd:element ref="ns2:ibff2b8a789f46dabc75c07298c3fd8a" minOccurs="0"/>
                <xsd:element ref="ns2:abceaae9693549359491628352e5eda9" minOccurs="0"/>
                <xsd:element ref="ns2:CaseStudy" minOccurs="0"/>
                <xsd:element ref="ns2:AppLink" minOccurs="0"/>
                <xsd:element ref="ns2:NDA" minOccurs="0"/>
                <xsd:element ref="ns2:Screenshots" minOccurs="0"/>
                <xsd:element ref="ns2:nd40b476ddb94eb4a07a60e82c336f99" minOccurs="0"/>
                <xsd:element ref="ns1:DocumentSetDescription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2:RU_x0020_Version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DocumentSetDescription" ma:index="27" nillable="true" ma:displayName="Description" ma:description="A description of the Document Set" ma:hidden="true" ma:internalName="DocumentSetDescription" ma:readOnly="fals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cbedcf-691f-4fbd-bfc6-ce0a65a9ae2a" elementFormDefault="qualified">
    <xsd:import namespace="http://schemas.microsoft.com/office/2006/documentManagement/types"/>
    <xsd:import namespace="http://schemas.microsoft.com/office/infopath/2007/PartnerControls"/>
    <xsd:element name="ProjectCard" ma:index="8" nillable="true" ma:displayName="Project Card" ma:format="Hyperlink" ma:internalName="ProjectCar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k9988f1a87044c109f8169390ced837d" ma:index="9" nillable="true" ma:taxonomy="true" ma:internalName="k9988f1a87044c109f8169390ced837d" ma:taxonomyFieldName="Services" ma:displayName="Services" ma:default="" ma:fieldId="{49988f1a-8704-4c10-9f81-69390ced837d}" ma:taxonomyMulti="true" ma:sspId="44c18ac9-03f3-4078-90eb-95fe12bf520d" ma:termSetId="f7a6b57f-d7b4-4958-aa87-b6c4233751c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10" nillable="true" ma:displayName="Taxonomy Catch All Column" ma:hidden="true" ma:list="{eb8f0bf3-c58a-4bb6-9fb4-1b40a71c4b2a}" ma:internalName="TaxCatchAll" ma:showField="CatchAllData" ma:web="e0cbedcf-691f-4fbd-bfc6-ce0a65a9ae2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1" nillable="true" ma:displayName="Taxonomy Catch All Column1" ma:hidden="true" ma:list="{eb8f0bf3-c58a-4bb6-9fb4-1b40a71c4b2a}" ma:internalName="TaxCatchAllLabel" ma:readOnly="true" ma:showField="CatchAllDataLabel" ma:web="e0cbedcf-691f-4fbd-bfc6-ce0a65a9ae2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VersionDate" ma:index="13" nillable="true" ma:displayName="Version Date" ma:default="[today]" ma:format="DateOnly" ma:indexed="true" ma:internalName="VersionDate">
      <xsd:simpleType>
        <xsd:restriction base="dms:DateTime"/>
      </xsd:simpleType>
    </xsd:element>
    <xsd:element name="Reference" ma:index="14" nillable="true" ma:displayName="Reference" ma:default="No" ma:format="Dropdown" ma:internalName="Reference">
      <xsd:simpleType>
        <xsd:restriction base="dms:Choice">
          <xsd:enumeration value="Yes"/>
          <xsd:enumeration value="No"/>
        </xsd:restriction>
      </xsd:simpleType>
    </xsd:element>
    <xsd:element name="b5f11ebe823b416782abdb0c2434a3fd" ma:index="15" nillable="true" ma:taxonomy="true" ma:internalName="b5f11ebe823b416782abdb0c2434a3fd" ma:taxonomyFieldName="Technologies" ma:displayName="Technologies" ma:default="" ma:fieldId="{b5f11ebe-823b-4167-82ab-db0c2434a3fd}" ma:taxonomyMulti="true" ma:sspId="44c18ac9-03f3-4078-90eb-95fe12bf520d" ma:termSetId="9920ecbd-8cfa-4785-9258-bfdc0ac275af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bff2b8a789f46dabc75c07298c3fd8a" ma:index="17" nillable="true" ma:taxonomy="true" ma:internalName="ibff2b8a789f46dabc75c07298c3fd8a" ma:taxonomyFieldName="Client" ma:displayName="Client" ma:default="" ma:fieldId="{2bff2b8a-789f-46da-bc75-c07298c3fd8a}" ma:sspId="44c18ac9-03f3-4078-90eb-95fe12bf520d" ma:termSetId="67209f85-beb9-4770-be29-843205e5a9ea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abceaae9693549359491628352e5eda9" ma:index="19" nillable="true" ma:taxonomy="true" ma:internalName="abceaae9693549359491628352e5eda9" ma:taxonomyFieldName="Industry" ma:displayName="Industry" ma:default="" ma:fieldId="{abceaae9-6935-4935-9491-628352e5eda9}" ma:taxonomyMulti="true" ma:sspId="44c18ac9-03f3-4078-90eb-95fe12bf520d" ma:termSetId="1eeb302f-0e90-42d7-8e50-b833efcff70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aseStudy" ma:index="21" nillable="true" ma:displayName="Case Study" ma:default="Yes" ma:format="Dropdown" ma:internalName="CaseStudy">
      <xsd:simpleType>
        <xsd:restriction base="dms:Choice">
          <xsd:enumeration value="Yes"/>
          <xsd:enumeration value="No"/>
        </xsd:restriction>
      </xsd:simpleType>
    </xsd:element>
    <xsd:element name="AppLink" ma:index="22" nillable="true" ma:displayName="App Link" ma:format="Hyperlink" ma:internalName="App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NDA" ma:index="23" nillable="true" ma:displayName="NDA" ma:default="Yes" ma:format="Dropdown" ma:internalName="NDA">
      <xsd:simpleType>
        <xsd:restriction base="dms:Choice">
          <xsd:enumeration value="Yes"/>
          <xsd:enumeration value="No"/>
        </xsd:restriction>
      </xsd:simpleType>
    </xsd:element>
    <xsd:element name="Screenshots" ma:index="24" nillable="true" ma:displayName="Screenshots" ma:default="No" ma:format="Dropdown" ma:internalName="Screenshots">
      <xsd:simpleType>
        <xsd:restriction base="dms:Choice">
          <xsd:enumeration value="Yes"/>
          <xsd:enumeration value="No"/>
        </xsd:restriction>
      </xsd:simpleType>
    </xsd:element>
    <xsd:element name="nd40b476ddb94eb4a07a60e82c336f99" ma:index="25" nillable="true" ma:taxonomy="true" ma:internalName="nd40b476ddb94eb4a07a60e82c336f99" ma:taxonomyFieldName="Solutions" ma:displayName="Solutions" ma:default="" ma:fieldId="{7d40b476-ddb9-4eb4-a07a-60e82c336f99}" ma:taxonomyMulti="true" ma:sspId="44c18ac9-03f3-4078-90eb-95fe12bf520d" ma:termSetId="6592a0e1-8fa7-47e5-9de2-e9334b72524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RU_x0020_Version" ma:index="33" nillable="true" ma:displayName="RU Version" ma:default="No" ma:format="Dropdown" ma:internalName="RU_x0020_Version">
      <xsd:simpleType>
        <xsd:restriction base="dms:Choice">
          <xsd:enumeration value="Yes"/>
          <xsd:enumeration value="No"/>
        </xsd:restriction>
      </xsd:simpleType>
    </xsd:element>
    <xsd:element name="SharedWithUsers" ma:index="3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60662-0bd3-4a0c-a7f0-c50fbc3a9c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OCR" ma:index="3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3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3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background_pic</b:Tag>
    <b:RefOrder>1</b:RefOrder>
  </b:Source>
  <b:Source xmlns:b="http://schemas.openxmlformats.org/officeDocument/2006/bibliography" xmlns="http://schemas.openxmlformats.org/officeDocument/2006/bibliography">
    <b:Tag>logo</b:Tag>
    <b:RefOrder>2</b:RefOrder>
  </b:Source>
</b:Sources>
</file>

<file path=customXml/itemProps1.xml><?xml version="1.0" encoding="utf-8"?>
<ds:datastoreItem xmlns:ds="http://schemas.openxmlformats.org/officeDocument/2006/customXml" ds:itemID="{D74CAC68-0FBE-4A05-803B-6FFD9166F7CB}">
  <ds:schemaRefs>
    <ds:schemaRef ds:uri="http://schemas.microsoft.com/office/2006/metadata/properties"/>
    <ds:schemaRef ds:uri="http://schemas.microsoft.com/office/infopath/2007/PartnerControls"/>
    <ds:schemaRef ds:uri="e0cbedcf-691f-4fbd-bfc6-ce0a65a9ae2a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2FC27EA3-3260-406A-A8A2-A00E6FC6FF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0cbedcf-691f-4fbd-bfc6-ce0a65a9ae2a"/>
    <ds:schemaRef ds:uri="07560662-0bd3-4a0c-a7f0-c50fbc3a9c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D05895-2731-404B-8F95-4C51BCC8813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6B9B6C-7D78-462D-B625-FD2C4D15B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Itransition CV Template [new] 2019.dotx</Template>
  <TotalTime>90</TotalTime>
  <Pages>5</Pages>
  <Words>687</Words>
  <Characters>3920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Itransition Doc Template</vt:lpstr>
      <vt:lpstr>Itransition Doc Template</vt:lpstr>
    </vt:vector>
  </TitlesOfParts>
  <Company/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Itransition Doc Template</dc:title>
  <dc:subject/>
  <dc:creator>Пользователь Windows</dc:creator>
  <cp:keywords/>
  <dc:description/>
  <cp:lastModifiedBy>Nickolai Rovdo</cp:lastModifiedBy>
  <cp:revision>5</cp:revision>
  <cp:lastPrinted>2018-08-03T10:34:00Z</cp:lastPrinted>
  <dcterms:created xsi:type="dcterms:W3CDTF">2019-11-13T13:30:00Z</dcterms:created>
  <dcterms:modified xsi:type="dcterms:W3CDTF">2019-11-13T17:16:00Z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0x010100D15C687AF4227546A7A8F1616D1FF02B</vt:lpwstr>
  </property>
  <property fmtid="{D5CDD505-2E9C-101B-9397-08002B2CF9AE}" pid="3" name="Client">
    <vt:lpwstr/>
  </property>
  <property fmtid="{D5CDD505-2E9C-101B-9397-08002B2CF9AE}" pid="4" name="Solutions">
    <vt:lpwstr/>
  </property>
  <property fmtid="{D5CDD505-2E9C-101B-9397-08002B2CF9AE}" pid="5" name="Industry">
    <vt:lpwstr/>
  </property>
  <property fmtid="{D5CDD505-2E9C-101B-9397-08002B2CF9AE}" pid="6" name="Services">
    <vt:lpwstr/>
  </property>
  <property fmtid="{D5CDD505-2E9C-101B-9397-08002B2CF9AE}" pid="7" name="Technologies">
    <vt:lpwstr/>
  </property>
</Properties>
</file>